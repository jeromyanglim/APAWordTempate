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47DDD" w14:textId="21FC8D5D" w:rsidR="008510D0" w:rsidRPr="001E07D8" w:rsidRDefault="008510D0" w:rsidP="00187DB9">
      <w:pPr>
        <w:pStyle w:val="Heading1"/>
      </w:pPr>
      <w:bookmarkStart w:id="0" w:name="_GoBack"/>
      <w:bookmarkEnd w:id="0"/>
    </w:p>
    <w:sectPr w:rsidR="008510D0" w:rsidRPr="001E07D8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D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0&lt;/ScanUnformatted&gt;&lt;ScanChanges&gt;0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pasrsfrmavxwoedtfk5asp5pv5fwvzvt9va&quot;&gt;untitled-endnote&lt;record-ids&gt;&lt;item&gt;3&lt;/item&gt;&lt;item&gt;4&lt;/item&gt;&lt;item&gt;6&lt;/item&gt;&lt;item&gt;7&lt;/item&gt;&lt;item&gt;8&lt;/item&gt;&lt;item&gt;9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/record-ids&gt;&lt;/item&gt;&lt;/Libraries&gt;"/>
  </w:docVars>
  <w:rsids>
    <w:rsidRoot w:val="00A071DB"/>
    <w:rsid w:val="00000464"/>
    <w:rsid w:val="00001345"/>
    <w:rsid w:val="00001617"/>
    <w:rsid w:val="000032BA"/>
    <w:rsid w:val="0000549E"/>
    <w:rsid w:val="0001162B"/>
    <w:rsid w:val="000146A0"/>
    <w:rsid w:val="000156A2"/>
    <w:rsid w:val="00016F7B"/>
    <w:rsid w:val="00023BDF"/>
    <w:rsid w:val="00024DF7"/>
    <w:rsid w:val="00025908"/>
    <w:rsid w:val="00027258"/>
    <w:rsid w:val="0002729E"/>
    <w:rsid w:val="00027CE4"/>
    <w:rsid w:val="00031069"/>
    <w:rsid w:val="000323DF"/>
    <w:rsid w:val="00033B5A"/>
    <w:rsid w:val="000351AA"/>
    <w:rsid w:val="00036E62"/>
    <w:rsid w:val="000375F6"/>
    <w:rsid w:val="00037CF6"/>
    <w:rsid w:val="00037FD3"/>
    <w:rsid w:val="00040263"/>
    <w:rsid w:val="000418BA"/>
    <w:rsid w:val="00042FB8"/>
    <w:rsid w:val="000439F3"/>
    <w:rsid w:val="0004514C"/>
    <w:rsid w:val="00053024"/>
    <w:rsid w:val="00053184"/>
    <w:rsid w:val="00054398"/>
    <w:rsid w:val="00054789"/>
    <w:rsid w:val="000567AC"/>
    <w:rsid w:val="00057A58"/>
    <w:rsid w:val="000600FF"/>
    <w:rsid w:val="000632B3"/>
    <w:rsid w:val="00066DA8"/>
    <w:rsid w:val="000716D1"/>
    <w:rsid w:val="000723EA"/>
    <w:rsid w:val="00072838"/>
    <w:rsid w:val="000729E1"/>
    <w:rsid w:val="00072F26"/>
    <w:rsid w:val="00073FD8"/>
    <w:rsid w:val="000804F5"/>
    <w:rsid w:val="00081CE2"/>
    <w:rsid w:val="00084CE2"/>
    <w:rsid w:val="00086391"/>
    <w:rsid w:val="00090960"/>
    <w:rsid w:val="00092115"/>
    <w:rsid w:val="00093390"/>
    <w:rsid w:val="000933CF"/>
    <w:rsid w:val="00093718"/>
    <w:rsid w:val="00093921"/>
    <w:rsid w:val="00096573"/>
    <w:rsid w:val="00097DE5"/>
    <w:rsid w:val="000A06C4"/>
    <w:rsid w:val="000A1D58"/>
    <w:rsid w:val="000A3D6A"/>
    <w:rsid w:val="000A3E45"/>
    <w:rsid w:val="000A632E"/>
    <w:rsid w:val="000A6E40"/>
    <w:rsid w:val="000B1B9A"/>
    <w:rsid w:val="000B3712"/>
    <w:rsid w:val="000B7F5E"/>
    <w:rsid w:val="000B7FB9"/>
    <w:rsid w:val="000C0085"/>
    <w:rsid w:val="000C0407"/>
    <w:rsid w:val="000C07B2"/>
    <w:rsid w:val="000C1417"/>
    <w:rsid w:val="000C293D"/>
    <w:rsid w:val="000C2A9F"/>
    <w:rsid w:val="000C3254"/>
    <w:rsid w:val="000C4750"/>
    <w:rsid w:val="000C49A6"/>
    <w:rsid w:val="000C4F56"/>
    <w:rsid w:val="000C513F"/>
    <w:rsid w:val="000C532A"/>
    <w:rsid w:val="000C5E94"/>
    <w:rsid w:val="000C725B"/>
    <w:rsid w:val="000D0F6C"/>
    <w:rsid w:val="000D24F7"/>
    <w:rsid w:val="000D278E"/>
    <w:rsid w:val="000D30DA"/>
    <w:rsid w:val="000D40F4"/>
    <w:rsid w:val="000D4E16"/>
    <w:rsid w:val="000D646D"/>
    <w:rsid w:val="000D7A9F"/>
    <w:rsid w:val="000E0236"/>
    <w:rsid w:val="000E0563"/>
    <w:rsid w:val="000E32A2"/>
    <w:rsid w:val="000E43EA"/>
    <w:rsid w:val="000E6445"/>
    <w:rsid w:val="000F0FC0"/>
    <w:rsid w:val="000F17D6"/>
    <w:rsid w:val="000F48DA"/>
    <w:rsid w:val="000F6C75"/>
    <w:rsid w:val="000F6CEA"/>
    <w:rsid w:val="000F7AE0"/>
    <w:rsid w:val="00100E52"/>
    <w:rsid w:val="00101666"/>
    <w:rsid w:val="00101C18"/>
    <w:rsid w:val="001034FE"/>
    <w:rsid w:val="001040C8"/>
    <w:rsid w:val="0010507B"/>
    <w:rsid w:val="00106932"/>
    <w:rsid w:val="00106CD1"/>
    <w:rsid w:val="00107C27"/>
    <w:rsid w:val="00110D08"/>
    <w:rsid w:val="00114712"/>
    <w:rsid w:val="00116361"/>
    <w:rsid w:val="0012018D"/>
    <w:rsid w:val="001205E0"/>
    <w:rsid w:val="00120F9D"/>
    <w:rsid w:val="001210DE"/>
    <w:rsid w:val="0012135F"/>
    <w:rsid w:val="00121564"/>
    <w:rsid w:val="001233F3"/>
    <w:rsid w:val="0012656E"/>
    <w:rsid w:val="001276C4"/>
    <w:rsid w:val="00130BEA"/>
    <w:rsid w:val="00131164"/>
    <w:rsid w:val="00131764"/>
    <w:rsid w:val="00131AC0"/>
    <w:rsid w:val="00131AE9"/>
    <w:rsid w:val="00132304"/>
    <w:rsid w:val="00132E4D"/>
    <w:rsid w:val="00135CFC"/>
    <w:rsid w:val="00136C85"/>
    <w:rsid w:val="0013704C"/>
    <w:rsid w:val="00137D4D"/>
    <w:rsid w:val="00140B6B"/>
    <w:rsid w:val="00141059"/>
    <w:rsid w:val="00141433"/>
    <w:rsid w:val="001419A5"/>
    <w:rsid w:val="00144738"/>
    <w:rsid w:val="00144A16"/>
    <w:rsid w:val="001451B1"/>
    <w:rsid w:val="001467CD"/>
    <w:rsid w:val="00146D1B"/>
    <w:rsid w:val="001509CA"/>
    <w:rsid w:val="00150A86"/>
    <w:rsid w:val="001528FE"/>
    <w:rsid w:val="0015369C"/>
    <w:rsid w:val="00153BF8"/>
    <w:rsid w:val="00154E03"/>
    <w:rsid w:val="001575AD"/>
    <w:rsid w:val="00163510"/>
    <w:rsid w:val="001639E5"/>
    <w:rsid w:val="00163BB7"/>
    <w:rsid w:val="00163CD4"/>
    <w:rsid w:val="00163EC3"/>
    <w:rsid w:val="0016477C"/>
    <w:rsid w:val="0016532C"/>
    <w:rsid w:val="0016540C"/>
    <w:rsid w:val="001661F2"/>
    <w:rsid w:val="00166925"/>
    <w:rsid w:val="00167BAF"/>
    <w:rsid w:val="00167DDB"/>
    <w:rsid w:val="0017049D"/>
    <w:rsid w:val="00170A68"/>
    <w:rsid w:val="001715F5"/>
    <w:rsid w:val="001717CD"/>
    <w:rsid w:val="00171CE0"/>
    <w:rsid w:val="00171D18"/>
    <w:rsid w:val="00172330"/>
    <w:rsid w:val="00172EF6"/>
    <w:rsid w:val="0017367F"/>
    <w:rsid w:val="00173D35"/>
    <w:rsid w:val="00174677"/>
    <w:rsid w:val="00177E3A"/>
    <w:rsid w:val="0018184D"/>
    <w:rsid w:val="00182AF7"/>
    <w:rsid w:val="001839F2"/>
    <w:rsid w:val="00184368"/>
    <w:rsid w:val="001864BE"/>
    <w:rsid w:val="00187334"/>
    <w:rsid w:val="00187DB9"/>
    <w:rsid w:val="00191031"/>
    <w:rsid w:val="00191B49"/>
    <w:rsid w:val="001928E1"/>
    <w:rsid w:val="00192D70"/>
    <w:rsid w:val="00194343"/>
    <w:rsid w:val="001961D5"/>
    <w:rsid w:val="001962DB"/>
    <w:rsid w:val="0019758C"/>
    <w:rsid w:val="00197BA8"/>
    <w:rsid w:val="001A00B3"/>
    <w:rsid w:val="001A222F"/>
    <w:rsid w:val="001A4479"/>
    <w:rsid w:val="001A5C93"/>
    <w:rsid w:val="001A5FDF"/>
    <w:rsid w:val="001A6FE5"/>
    <w:rsid w:val="001A77AF"/>
    <w:rsid w:val="001B0BDA"/>
    <w:rsid w:val="001B17F7"/>
    <w:rsid w:val="001B29B7"/>
    <w:rsid w:val="001B3D95"/>
    <w:rsid w:val="001B5D6C"/>
    <w:rsid w:val="001B6459"/>
    <w:rsid w:val="001B64DB"/>
    <w:rsid w:val="001B7007"/>
    <w:rsid w:val="001C05E4"/>
    <w:rsid w:val="001C205F"/>
    <w:rsid w:val="001C3977"/>
    <w:rsid w:val="001C4167"/>
    <w:rsid w:val="001C428A"/>
    <w:rsid w:val="001C461B"/>
    <w:rsid w:val="001C6A99"/>
    <w:rsid w:val="001C7360"/>
    <w:rsid w:val="001D027A"/>
    <w:rsid w:val="001D26E8"/>
    <w:rsid w:val="001D3E90"/>
    <w:rsid w:val="001D7B49"/>
    <w:rsid w:val="001E0234"/>
    <w:rsid w:val="001E07D8"/>
    <w:rsid w:val="001E0886"/>
    <w:rsid w:val="001E3429"/>
    <w:rsid w:val="001E38CB"/>
    <w:rsid w:val="001E48BD"/>
    <w:rsid w:val="001E4FDC"/>
    <w:rsid w:val="001E57A9"/>
    <w:rsid w:val="001E59E5"/>
    <w:rsid w:val="001E6045"/>
    <w:rsid w:val="001E6BF2"/>
    <w:rsid w:val="001E704B"/>
    <w:rsid w:val="001E7FE7"/>
    <w:rsid w:val="001F09C8"/>
    <w:rsid w:val="001F27C4"/>
    <w:rsid w:val="001F3CCA"/>
    <w:rsid w:val="001F3E71"/>
    <w:rsid w:val="001F61AC"/>
    <w:rsid w:val="001F680C"/>
    <w:rsid w:val="002020FE"/>
    <w:rsid w:val="00202BCF"/>
    <w:rsid w:val="00203FA7"/>
    <w:rsid w:val="00204627"/>
    <w:rsid w:val="00207797"/>
    <w:rsid w:val="002101C4"/>
    <w:rsid w:val="00210EAB"/>
    <w:rsid w:val="00211206"/>
    <w:rsid w:val="00211235"/>
    <w:rsid w:val="0021170C"/>
    <w:rsid w:val="00211913"/>
    <w:rsid w:val="00214DC0"/>
    <w:rsid w:val="00215F4F"/>
    <w:rsid w:val="0021695C"/>
    <w:rsid w:val="00216FF7"/>
    <w:rsid w:val="00220AD0"/>
    <w:rsid w:val="00221578"/>
    <w:rsid w:val="00224D98"/>
    <w:rsid w:val="00225B0D"/>
    <w:rsid w:val="00226AD0"/>
    <w:rsid w:val="002307A7"/>
    <w:rsid w:val="002312F7"/>
    <w:rsid w:val="00231770"/>
    <w:rsid w:val="00231F84"/>
    <w:rsid w:val="002321E4"/>
    <w:rsid w:val="002324BA"/>
    <w:rsid w:val="002324F0"/>
    <w:rsid w:val="00233F43"/>
    <w:rsid w:val="00235476"/>
    <w:rsid w:val="00236D94"/>
    <w:rsid w:val="0023757C"/>
    <w:rsid w:val="002401A6"/>
    <w:rsid w:val="00243C72"/>
    <w:rsid w:val="002447BA"/>
    <w:rsid w:val="00245495"/>
    <w:rsid w:val="00245E39"/>
    <w:rsid w:val="0024709B"/>
    <w:rsid w:val="0024749B"/>
    <w:rsid w:val="00247A09"/>
    <w:rsid w:val="002509CB"/>
    <w:rsid w:val="0025323E"/>
    <w:rsid w:val="002543F3"/>
    <w:rsid w:val="0025637E"/>
    <w:rsid w:val="00256EA8"/>
    <w:rsid w:val="00260477"/>
    <w:rsid w:val="002628E8"/>
    <w:rsid w:val="00263D40"/>
    <w:rsid w:val="002649E7"/>
    <w:rsid w:val="0026588B"/>
    <w:rsid w:val="00266F34"/>
    <w:rsid w:val="002675AB"/>
    <w:rsid w:val="0027094A"/>
    <w:rsid w:val="002710EB"/>
    <w:rsid w:val="002718DE"/>
    <w:rsid w:val="00271F3E"/>
    <w:rsid w:val="0027229C"/>
    <w:rsid w:val="0027522E"/>
    <w:rsid w:val="002752DB"/>
    <w:rsid w:val="002753FC"/>
    <w:rsid w:val="00280D01"/>
    <w:rsid w:val="00281DC3"/>
    <w:rsid w:val="00282B76"/>
    <w:rsid w:val="00283023"/>
    <w:rsid w:val="0028493D"/>
    <w:rsid w:val="002858B0"/>
    <w:rsid w:val="00285D2C"/>
    <w:rsid w:val="00287406"/>
    <w:rsid w:val="00287A0F"/>
    <w:rsid w:val="00287F37"/>
    <w:rsid w:val="00290402"/>
    <w:rsid w:val="002913A1"/>
    <w:rsid w:val="0029294A"/>
    <w:rsid w:val="0029443A"/>
    <w:rsid w:val="00295496"/>
    <w:rsid w:val="0029602E"/>
    <w:rsid w:val="00297606"/>
    <w:rsid w:val="002A0E3B"/>
    <w:rsid w:val="002A2043"/>
    <w:rsid w:val="002A35EF"/>
    <w:rsid w:val="002A4CFB"/>
    <w:rsid w:val="002A60CE"/>
    <w:rsid w:val="002A740B"/>
    <w:rsid w:val="002B2005"/>
    <w:rsid w:val="002B2043"/>
    <w:rsid w:val="002B2580"/>
    <w:rsid w:val="002B39E8"/>
    <w:rsid w:val="002B44B9"/>
    <w:rsid w:val="002B4839"/>
    <w:rsid w:val="002B5A25"/>
    <w:rsid w:val="002B67A0"/>
    <w:rsid w:val="002B6CE7"/>
    <w:rsid w:val="002B7D31"/>
    <w:rsid w:val="002C19E1"/>
    <w:rsid w:val="002C36E5"/>
    <w:rsid w:val="002C5EE8"/>
    <w:rsid w:val="002C65C0"/>
    <w:rsid w:val="002C7300"/>
    <w:rsid w:val="002D1236"/>
    <w:rsid w:val="002D2F04"/>
    <w:rsid w:val="002D4CB3"/>
    <w:rsid w:val="002D4CEA"/>
    <w:rsid w:val="002D51BB"/>
    <w:rsid w:val="002E00B7"/>
    <w:rsid w:val="002E0FA5"/>
    <w:rsid w:val="002E1A69"/>
    <w:rsid w:val="002E2C5C"/>
    <w:rsid w:val="002E48AC"/>
    <w:rsid w:val="002E55C7"/>
    <w:rsid w:val="002E73FD"/>
    <w:rsid w:val="002F01E0"/>
    <w:rsid w:val="002F14DE"/>
    <w:rsid w:val="002F1887"/>
    <w:rsid w:val="002F193D"/>
    <w:rsid w:val="002F3143"/>
    <w:rsid w:val="002F4769"/>
    <w:rsid w:val="002F59F8"/>
    <w:rsid w:val="003016E6"/>
    <w:rsid w:val="0030212B"/>
    <w:rsid w:val="0030249F"/>
    <w:rsid w:val="00304FD0"/>
    <w:rsid w:val="0030507C"/>
    <w:rsid w:val="003057BE"/>
    <w:rsid w:val="0030593E"/>
    <w:rsid w:val="0030672B"/>
    <w:rsid w:val="00306940"/>
    <w:rsid w:val="003115F9"/>
    <w:rsid w:val="003121B5"/>
    <w:rsid w:val="003139E7"/>
    <w:rsid w:val="003208D6"/>
    <w:rsid w:val="00322359"/>
    <w:rsid w:val="003225F9"/>
    <w:rsid w:val="00323C3B"/>
    <w:rsid w:val="003249AB"/>
    <w:rsid w:val="003258A7"/>
    <w:rsid w:val="00326289"/>
    <w:rsid w:val="00327C46"/>
    <w:rsid w:val="00330FE7"/>
    <w:rsid w:val="00331615"/>
    <w:rsid w:val="00332C7A"/>
    <w:rsid w:val="00332FBD"/>
    <w:rsid w:val="00333A22"/>
    <w:rsid w:val="00334162"/>
    <w:rsid w:val="00335C7F"/>
    <w:rsid w:val="00335D5C"/>
    <w:rsid w:val="00337592"/>
    <w:rsid w:val="00337E1B"/>
    <w:rsid w:val="0034112B"/>
    <w:rsid w:val="0034336B"/>
    <w:rsid w:val="0034766C"/>
    <w:rsid w:val="00352063"/>
    <w:rsid w:val="00352A45"/>
    <w:rsid w:val="00354538"/>
    <w:rsid w:val="00354BC4"/>
    <w:rsid w:val="003558A2"/>
    <w:rsid w:val="003565F8"/>
    <w:rsid w:val="00360508"/>
    <w:rsid w:val="00360BB0"/>
    <w:rsid w:val="003614DC"/>
    <w:rsid w:val="00362C1F"/>
    <w:rsid w:val="003656D7"/>
    <w:rsid w:val="00370C13"/>
    <w:rsid w:val="003715C2"/>
    <w:rsid w:val="0037214C"/>
    <w:rsid w:val="00372C25"/>
    <w:rsid w:val="00373722"/>
    <w:rsid w:val="003749DB"/>
    <w:rsid w:val="00374A8C"/>
    <w:rsid w:val="0037695B"/>
    <w:rsid w:val="00376E01"/>
    <w:rsid w:val="00376F56"/>
    <w:rsid w:val="003807B2"/>
    <w:rsid w:val="00380947"/>
    <w:rsid w:val="00380BCD"/>
    <w:rsid w:val="003816AE"/>
    <w:rsid w:val="00382AF5"/>
    <w:rsid w:val="003834F1"/>
    <w:rsid w:val="00384B31"/>
    <w:rsid w:val="0038535A"/>
    <w:rsid w:val="0038564F"/>
    <w:rsid w:val="00385D07"/>
    <w:rsid w:val="0038678D"/>
    <w:rsid w:val="00386D3C"/>
    <w:rsid w:val="003925AC"/>
    <w:rsid w:val="0039356C"/>
    <w:rsid w:val="00393F19"/>
    <w:rsid w:val="003941A3"/>
    <w:rsid w:val="00394494"/>
    <w:rsid w:val="00394783"/>
    <w:rsid w:val="003961BB"/>
    <w:rsid w:val="0039674D"/>
    <w:rsid w:val="003974D0"/>
    <w:rsid w:val="003A01AD"/>
    <w:rsid w:val="003A1762"/>
    <w:rsid w:val="003A2FB8"/>
    <w:rsid w:val="003A48E6"/>
    <w:rsid w:val="003A606A"/>
    <w:rsid w:val="003A61B9"/>
    <w:rsid w:val="003A6CFE"/>
    <w:rsid w:val="003B0203"/>
    <w:rsid w:val="003B7F55"/>
    <w:rsid w:val="003C41BC"/>
    <w:rsid w:val="003D2DD7"/>
    <w:rsid w:val="003D4380"/>
    <w:rsid w:val="003D4728"/>
    <w:rsid w:val="003D5811"/>
    <w:rsid w:val="003D5C0F"/>
    <w:rsid w:val="003E00A2"/>
    <w:rsid w:val="003E0564"/>
    <w:rsid w:val="003E0A77"/>
    <w:rsid w:val="003E5FA6"/>
    <w:rsid w:val="003E782F"/>
    <w:rsid w:val="003E7F3A"/>
    <w:rsid w:val="003F1A1F"/>
    <w:rsid w:val="003F2F15"/>
    <w:rsid w:val="003F300C"/>
    <w:rsid w:val="003F36F1"/>
    <w:rsid w:val="003F3754"/>
    <w:rsid w:val="003F3EF6"/>
    <w:rsid w:val="003F4174"/>
    <w:rsid w:val="004009C0"/>
    <w:rsid w:val="00403755"/>
    <w:rsid w:val="0040422A"/>
    <w:rsid w:val="00406BFF"/>
    <w:rsid w:val="00406DEE"/>
    <w:rsid w:val="00410806"/>
    <w:rsid w:val="004133E6"/>
    <w:rsid w:val="004138EB"/>
    <w:rsid w:val="00413C29"/>
    <w:rsid w:val="00413D19"/>
    <w:rsid w:val="00415F58"/>
    <w:rsid w:val="00416A5E"/>
    <w:rsid w:val="00416C26"/>
    <w:rsid w:val="00417F3F"/>
    <w:rsid w:val="00420CBC"/>
    <w:rsid w:val="00421EB3"/>
    <w:rsid w:val="00423A6B"/>
    <w:rsid w:val="0042467A"/>
    <w:rsid w:val="00426B2C"/>
    <w:rsid w:val="00427014"/>
    <w:rsid w:val="00427DDB"/>
    <w:rsid w:val="00431C52"/>
    <w:rsid w:val="004323E2"/>
    <w:rsid w:val="00432A72"/>
    <w:rsid w:val="00432B17"/>
    <w:rsid w:val="00432CC6"/>
    <w:rsid w:val="00433328"/>
    <w:rsid w:val="004343B4"/>
    <w:rsid w:val="0043600B"/>
    <w:rsid w:val="00440062"/>
    <w:rsid w:val="0044067F"/>
    <w:rsid w:val="00441B2A"/>
    <w:rsid w:val="00442506"/>
    <w:rsid w:val="00442D3A"/>
    <w:rsid w:val="0044385F"/>
    <w:rsid w:val="0044490E"/>
    <w:rsid w:val="00445BC9"/>
    <w:rsid w:val="00446809"/>
    <w:rsid w:val="00446B78"/>
    <w:rsid w:val="00447A6B"/>
    <w:rsid w:val="00447EDF"/>
    <w:rsid w:val="00450A34"/>
    <w:rsid w:val="00450F9F"/>
    <w:rsid w:val="00453E31"/>
    <w:rsid w:val="0045654D"/>
    <w:rsid w:val="0045684D"/>
    <w:rsid w:val="00456AC7"/>
    <w:rsid w:val="00457F91"/>
    <w:rsid w:val="00460D38"/>
    <w:rsid w:val="00461A78"/>
    <w:rsid w:val="00461FC6"/>
    <w:rsid w:val="004622DD"/>
    <w:rsid w:val="00464E4F"/>
    <w:rsid w:val="00465A9B"/>
    <w:rsid w:val="00465E7C"/>
    <w:rsid w:val="00466E36"/>
    <w:rsid w:val="0046765A"/>
    <w:rsid w:val="004676D7"/>
    <w:rsid w:val="00467CA1"/>
    <w:rsid w:val="004713CB"/>
    <w:rsid w:val="00471F94"/>
    <w:rsid w:val="00473317"/>
    <w:rsid w:val="004773D4"/>
    <w:rsid w:val="00480E12"/>
    <w:rsid w:val="00481824"/>
    <w:rsid w:val="00481935"/>
    <w:rsid w:val="00484E7D"/>
    <w:rsid w:val="004855D0"/>
    <w:rsid w:val="004858AC"/>
    <w:rsid w:val="0048725C"/>
    <w:rsid w:val="00487941"/>
    <w:rsid w:val="00490298"/>
    <w:rsid w:val="00491FD3"/>
    <w:rsid w:val="00495E1A"/>
    <w:rsid w:val="00496D61"/>
    <w:rsid w:val="00496F5E"/>
    <w:rsid w:val="004A02D8"/>
    <w:rsid w:val="004A09D4"/>
    <w:rsid w:val="004A0DA2"/>
    <w:rsid w:val="004A1FB9"/>
    <w:rsid w:val="004A2263"/>
    <w:rsid w:val="004A30C2"/>
    <w:rsid w:val="004A4974"/>
    <w:rsid w:val="004A62E9"/>
    <w:rsid w:val="004A6E05"/>
    <w:rsid w:val="004A71D3"/>
    <w:rsid w:val="004B0D22"/>
    <w:rsid w:val="004B1606"/>
    <w:rsid w:val="004B29A4"/>
    <w:rsid w:val="004B310A"/>
    <w:rsid w:val="004B3420"/>
    <w:rsid w:val="004B3490"/>
    <w:rsid w:val="004B4297"/>
    <w:rsid w:val="004B521E"/>
    <w:rsid w:val="004B5C5B"/>
    <w:rsid w:val="004B625D"/>
    <w:rsid w:val="004B7038"/>
    <w:rsid w:val="004B7A84"/>
    <w:rsid w:val="004B7BBD"/>
    <w:rsid w:val="004C0968"/>
    <w:rsid w:val="004C2B48"/>
    <w:rsid w:val="004C655E"/>
    <w:rsid w:val="004C70E3"/>
    <w:rsid w:val="004C75A6"/>
    <w:rsid w:val="004D0A3C"/>
    <w:rsid w:val="004D17B8"/>
    <w:rsid w:val="004D1CB4"/>
    <w:rsid w:val="004D2048"/>
    <w:rsid w:val="004D292E"/>
    <w:rsid w:val="004D2965"/>
    <w:rsid w:val="004D2D61"/>
    <w:rsid w:val="004D39D1"/>
    <w:rsid w:val="004D51E9"/>
    <w:rsid w:val="004D603C"/>
    <w:rsid w:val="004D6417"/>
    <w:rsid w:val="004D6661"/>
    <w:rsid w:val="004D6F0F"/>
    <w:rsid w:val="004D7485"/>
    <w:rsid w:val="004D7AF7"/>
    <w:rsid w:val="004E0127"/>
    <w:rsid w:val="004E45F9"/>
    <w:rsid w:val="004E5EE8"/>
    <w:rsid w:val="004E67B3"/>
    <w:rsid w:val="004E74CF"/>
    <w:rsid w:val="004E7E28"/>
    <w:rsid w:val="004F0A8A"/>
    <w:rsid w:val="004F2731"/>
    <w:rsid w:val="004F3A4B"/>
    <w:rsid w:val="004F5D76"/>
    <w:rsid w:val="004F66D2"/>
    <w:rsid w:val="004F7C12"/>
    <w:rsid w:val="005006BC"/>
    <w:rsid w:val="005013E2"/>
    <w:rsid w:val="0050217A"/>
    <w:rsid w:val="005023FD"/>
    <w:rsid w:val="0050272D"/>
    <w:rsid w:val="005030A1"/>
    <w:rsid w:val="005052DF"/>
    <w:rsid w:val="00505CF1"/>
    <w:rsid w:val="00507021"/>
    <w:rsid w:val="00511A9A"/>
    <w:rsid w:val="00511D96"/>
    <w:rsid w:val="00511EAC"/>
    <w:rsid w:val="00512B10"/>
    <w:rsid w:val="00513583"/>
    <w:rsid w:val="00513C8C"/>
    <w:rsid w:val="00514555"/>
    <w:rsid w:val="00517781"/>
    <w:rsid w:val="00521B20"/>
    <w:rsid w:val="00521BB9"/>
    <w:rsid w:val="005230A7"/>
    <w:rsid w:val="00524D44"/>
    <w:rsid w:val="00527B99"/>
    <w:rsid w:val="00530BE3"/>
    <w:rsid w:val="00530CD8"/>
    <w:rsid w:val="00532A85"/>
    <w:rsid w:val="00532E0C"/>
    <w:rsid w:val="00533CF1"/>
    <w:rsid w:val="00534E25"/>
    <w:rsid w:val="00536C24"/>
    <w:rsid w:val="00542764"/>
    <w:rsid w:val="00543401"/>
    <w:rsid w:val="00543935"/>
    <w:rsid w:val="00544E1F"/>
    <w:rsid w:val="0054791D"/>
    <w:rsid w:val="00550F56"/>
    <w:rsid w:val="0055483B"/>
    <w:rsid w:val="00554DCC"/>
    <w:rsid w:val="005568EE"/>
    <w:rsid w:val="005573ED"/>
    <w:rsid w:val="00560C06"/>
    <w:rsid w:val="00560CD0"/>
    <w:rsid w:val="00561793"/>
    <w:rsid w:val="00562B44"/>
    <w:rsid w:val="00563197"/>
    <w:rsid w:val="00563803"/>
    <w:rsid w:val="00564BBB"/>
    <w:rsid w:val="00564D81"/>
    <w:rsid w:val="00565E12"/>
    <w:rsid w:val="00566D23"/>
    <w:rsid w:val="00570AA5"/>
    <w:rsid w:val="005724AC"/>
    <w:rsid w:val="00572C09"/>
    <w:rsid w:val="00573813"/>
    <w:rsid w:val="00573E35"/>
    <w:rsid w:val="00574173"/>
    <w:rsid w:val="005741E9"/>
    <w:rsid w:val="0057546D"/>
    <w:rsid w:val="0057548F"/>
    <w:rsid w:val="00580DFC"/>
    <w:rsid w:val="00581481"/>
    <w:rsid w:val="0058235F"/>
    <w:rsid w:val="005838B7"/>
    <w:rsid w:val="00584457"/>
    <w:rsid w:val="00586B67"/>
    <w:rsid w:val="005909B1"/>
    <w:rsid w:val="00591845"/>
    <w:rsid w:val="00592C8E"/>
    <w:rsid w:val="005932B2"/>
    <w:rsid w:val="00593AF8"/>
    <w:rsid w:val="0059499C"/>
    <w:rsid w:val="005952CE"/>
    <w:rsid w:val="005952F4"/>
    <w:rsid w:val="00597908"/>
    <w:rsid w:val="00597CA4"/>
    <w:rsid w:val="005A21B7"/>
    <w:rsid w:val="005A2DC1"/>
    <w:rsid w:val="005A4670"/>
    <w:rsid w:val="005A577B"/>
    <w:rsid w:val="005B2C87"/>
    <w:rsid w:val="005B4F4E"/>
    <w:rsid w:val="005B5A31"/>
    <w:rsid w:val="005B6160"/>
    <w:rsid w:val="005B6B66"/>
    <w:rsid w:val="005C0DC2"/>
    <w:rsid w:val="005C1343"/>
    <w:rsid w:val="005C1F22"/>
    <w:rsid w:val="005C3BBF"/>
    <w:rsid w:val="005C40DC"/>
    <w:rsid w:val="005C44A3"/>
    <w:rsid w:val="005C5D92"/>
    <w:rsid w:val="005C7359"/>
    <w:rsid w:val="005C756E"/>
    <w:rsid w:val="005C79E1"/>
    <w:rsid w:val="005D1251"/>
    <w:rsid w:val="005D2418"/>
    <w:rsid w:val="005D365E"/>
    <w:rsid w:val="005D48C7"/>
    <w:rsid w:val="005D6531"/>
    <w:rsid w:val="005D6CC8"/>
    <w:rsid w:val="005E1847"/>
    <w:rsid w:val="005E3108"/>
    <w:rsid w:val="005E3BE5"/>
    <w:rsid w:val="005E5899"/>
    <w:rsid w:val="005E6963"/>
    <w:rsid w:val="005F0150"/>
    <w:rsid w:val="005F0CBA"/>
    <w:rsid w:val="005F19D1"/>
    <w:rsid w:val="005F35CD"/>
    <w:rsid w:val="005F3A09"/>
    <w:rsid w:val="005F4068"/>
    <w:rsid w:val="00602ABA"/>
    <w:rsid w:val="0060726A"/>
    <w:rsid w:val="0060739A"/>
    <w:rsid w:val="0060743E"/>
    <w:rsid w:val="00610C62"/>
    <w:rsid w:val="006131B7"/>
    <w:rsid w:val="0061364B"/>
    <w:rsid w:val="00613F8D"/>
    <w:rsid w:val="00614509"/>
    <w:rsid w:val="006145D2"/>
    <w:rsid w:val="006150A8"/>
    <w:rsid w:val="00615335"/>
    <w:rsid w:val="006153C0"/>
    <w:rsid w:val="00616015"/>
    <w:rsid w:val="006161D0"/>
    <w:rsid w:val="0061657A"/>
    <w:rsid w:val="006167B7"/>
    <w:rsid w:val="00623F40"/>
    <w:rsid w:val="006249AE"/>
    <w:rsid w:val="00624C2D"/>
    <w:rsid w:val="006250D0"/>
    <w:rsid w:val="00625A8D"/>
    <w:rsid w:val="00627D0C"/>
    <w:rsid w:val="00630324"/>
    <w:rsid w:val="00631B2F"/>
    <w:rsid w:val="00632AC7"/>
    <w:rsid w:val="0063436B"/>
    <w:rsid w:val="006344FE"/>
    <w:rsid w:val="00635209"/>
    <w:rsid w:val="00635EEF"/>
    <w:rsid w:val="00636DB1"/>
    <w:rsid w:val="00637922"/>
    <w:rsid w:val="006408DB"/>
    <w:rsid w:val="00640DAB"/>
    <w:rsid w:val="006433FD"/>
    <w:rsid w:val="0064374E"/>
    <w:rsid w:val="006447A0"/>
    <w:rsid w:val="00645045"/>
    <w:rsid w:val="0064540E"/>
    <w:rsid w:val="006458B9"/>
    <w:rsid w:val="00645BA5"/>
    <w:rsid w:val="00645EB0"/>
    <w:rsid w:val="00646045"/>
    <w:rsid w:val="006464F0"/>
    <w:rsid w:val="00646C41"/>
    <w:rsid w:val="006508EA"/>
    <w:rsid w:val="006515F5"/>
    <w:rsid w:val="0065164A"/>
    <w:rsid w:val="0065181E"/>
    <w:rsid w:val="00653243"/>
    <w:rsid w:val="0065500B"/>
    <w:rsid w:val="00655092"/>
    <w:rsid w:val="00656307"/>
    <w:rsid w:val="0065660E"/>
    <w:rsid w:val="00660EDF"/>
    <w:rsid w:val="0066292F"/>
    <w:rsid w:val="00662F95"/>
    <w:rsid w:val="00666A63"/>
    <w:rsid w:val="006674B4"/>
    <w:rsid w:val="00667E70"/>
    <w:rsid w:val="00670BDF"/>
    <w:rsid w:val="00672011"/>
    <w:rsid w:val="00672F3B"/>
    <w:rsid w:val="00674958"/>
    <w:rsid w:val="00674CBE"/>
    <w:rsid w:val="00675AF1"/>
    <w:rsid w:val="006770B8"/>
    <w:rsid w:val="006813C2"/>
    <w:rsid w:val="00682084"/>
    <w:rsid w:val="00683C6B"/>
    <w:rsid w:val="006855A2"/>
    <w:rsid w:val="00685685"/>
    <w:rsid w:val="0068715B"/>
    <w:rsid w:val="00687EBC"/>
    <w:rsid w:val="0069140B"/>
    <w:rsid w:val="00691E22"/>
    <w:rsid w:val="0069208B"/>
    <w:rsid w:val="006943B7"/>
    <w:rsid w:val="006945EB"/>
    <w:rsid w:val="00694701"/>
    <w:rsid w:val="00696541"/>
    <w:rsid w:val="00697505"/>
    <w:rsid w:val="006A22EA"/>
    <w:rsid w:val="006A37A4"/>
    <w:rsid w:val="006A47A1"/>
    <w:rsid w:val="006A493B"/>
    <w:rsid w:val="006A4BDC"/>
    <w:rsid w:val="006B0DE2"/>
    <w:rsid w:val="006B11C0"/>
    <w:rsid w:val="006B1471"/>
    <w:rsid w:val="006B1BDC"/>
    <w:rsid w:val="006B2942"/>
    <w:rsid w:val="006B4300"/>
    <w:rsid w:val="006B49F6"/>
    <w:rsid w:val="006B57DD"/>
    <w:rsid w:val="006B5A72"/>
    <w:rsid w:val="006B5B50"/>
    <w:rsid w:val="006C1D8B"/>
    <w:rsid w:val="006C2AA5"/>
    <w:rsid w:val="006C4598"/>
    <w:rsid w:val="006C4E09"/>
    <w:rsid w:val="006C5458"/>
    <w:rsid w:val="006C5559"/>
    <w:rsid w:val="006D0EE6"/>
    <w:rsid w:val="006D10FC"/>
    <w:rsid w:val="006D23F8"/>
    <w:rsid w:val="006D4531"/>
    <w:rsid w:val="006D5623"/>
    <w:rsid w:val="006D607B"/>
    <w:rsid w:val="006D65C1"/>
    <w:rsid w:val="006D7DDE"/>
    <w:rsid w:val="006E0FBE"/>
    <w:rsid w:val="006E1850"/>
    <w:rsid w:val="006E2005"/>
    <w:rsid w:val="006E3D44"/>
    <w:rsid w:val="006E592B"/>
    <w:rsid w:val="006E5F7F"/>
    <w:rsid w:val="006E6F3E"/>
    <w:rsid w:val="006F065B"/>
    <w:rsid w:val="006F095C"/>
    <w:rsid w:val="006F4BC5"/>
    <w:rsid w:val="006F5C74"/>
    <w:rsid w:val="006F7E5F"/>
    <w:rsid w:val="00701CDB"/>
    <w:rsid w:val="0070308E"/>
    <w:rsid w:val="007038CC"/>
    <w:rsid w:val="00704132"/>
    <w:rsid w:val="007074B1"/>
    <w:rsid w:val="00707F9F"/>
    <w:rsid w:val="00711B28"/>
    <w:rsid w:val="007148C1"/>
    <w:rsid w:val="0071494E"/>
    <w:rsid w:val="0071662F"/>
    <w:rsid w:val="0071771F"/>
    <w:rsid w:val="007177CC"/>
    <w:rsid w:val="00720089"/>
    <w:rsid w:val="00721888"/>
    <w:rsid w:val="00723322"/>
    <w:rsid w:val="00723D05"/>
    <w:rsid w:val="00724C44"/>
    <w:rsid w:val="00726C34"/>
    <w:rsid w:val="00726C85"/>
    <w:rsid w:val="00727BEC"/>
    <w:rsid w:val="00732449"/>
    <w:rsid w:val="007326E3"/>
    <w:rsid w:val="00732F72"/>
    <w:rsid w:val="007427C6"/>
    <w:rsid w:val="00743CBC"/>
    <w:rsid w:val="00744D34"/>
    <w:rsid w:val="00744EEF"/>
    <w:rsid w:val="00747EE6"/>
    <w:rsid w:val="007500DB"/>
    <w:rsid w:val="00750EE0"/>
    <w:rsid w:val="00752448"/>
    <w:rsid w:val="007530A8"/>
    <w:rsid w:val="0075466B"/>
    <w:rsid w:val="00756847"/>
    <w:rsid w:val="00757315"/>
    <w:rsid w:val="00760046"/>
    <w:rsid w:val="007603F2"/>
    <w:rsid w:val="007609B4"/>
    <w:rsid w:val="00760EE9"/>
    <w:rsid w:val="007617FE"/>
    <w:rsid w:val="0076394D"/>
    <w:rsid w:val="0076397E"/>
    <w:rsid w:val="00766603"/>
    <w:rsid w:val="0076778A"/>
    <w:rsid w:val="00771151"/>
    <w:rsid w:val="00771677"/>
    <w:rsid w:val="007721CB"/>
    <w:rsid w:val="00772DD6"/>
    <w:rsid w:val="007744C0"/>
    <w:rsid w:val="00775308"/>
    <w:rsid w:val="00776A1B"/>
    <w:rsid w:val="007771A1"/>
    <w:rsid w:val="0077724D"/>
    <w:rsid w:val="00787E6A"/>
    <w:rsid w:val="00791D85"/>
    <w:rsid w:val="007921ED"/>
    <w:rsid w:val="00792EAD"/>
    <w:rsid w:val="00793E0B"/>
    <w:rsid w:val="00794793"/>
    <w:rsid w:val="0079534F"/>
    <w:rsid w:val="007954C9"/>
    <w:rsid w:val="007956F0"/>
    <w:rsid w:val="00796483"/>
    <w:rsid w:val="00797462"/>
    <w:rsid w:val="007975ED"/>
    <w:rsid w:val="00797B22"/>
    <w:rsid w:val="00797EB5"/>
    <w:rsid w:val="007A11A1"/>
    <w:rsid w:val="007A1DC5"/>
    <w:rsid w:val="007A277D"/>
    <w:rsid w:val="007A2E5D"/>
    <w:rsid w:val="007A477F"/>
    <w:rsid w:val="007A52C5"/>
    <w:rsid w:val="007A6729"/>
    <w:rsid w:val="007A6C9D"/>
    <w:rsid w:val="007A70D6"/>
    <w:rsid w:val="007A788C"/>
    <w:rsid w:val="007B36F4"/>
    <w:rsid w:val="007B3FCF"/>
    <w:rsid w:val="007B402F"/>
    <w:rsid w:val="007B632C"/>
    <w:rsid w:val="007B7444"/>
    <w:rsid w:val="007C0157"/>
    <w:rsid w:val="007C4EEC"/>
    <w:rsid w:val="007C4F96"/>
    <w:rsid w:val="007C5F86"/>
    <w:rsid w:val="007D1646"/>
    <w:rsid w:val="007D1738"/>
    <w:rsid w:val="007D1EE9"/>
    <w:rsid w:val="007D2039"/>
    <w:rsid w:val="007D4B09"/>
    <w:rsid w:val="007D6F42"/>
    <w:rsid w:val="007D7806"/>
    <w:rsid w:val="007E33E2"/>
    <w:rsid w:val="007E62AF"/>
    <w:rsid w:val="007E6DA3"/>
    <w:rsid w:val="007E73B6"/>
    <w:rsid w:val="007F1416"/>
    <w:rsid w:val="007F17E3"/>
    <w:rsid w:val="007F1890"/>
    <w:rsid w:val="007F536A"/>
    <w:rsid w:val="007F7650"/>
    <w:rsid w:val="007F7D9A"/>
    <w:rsid w:val="0080024E"/>
    <w:rsid w:val="0080069B"/>
    <w:rsid w:val="00801124"/>
    <w:rsid w:val="008026FD"/>
    <w:rsid w:val="0080441D"/>
    <w:rsid w:val="008063E8"/>
    <w:rsid w:val="00806DD7"/>
    <w:rsid w:val="00806F65"/>
    <w:rsid w:val="00807A84"/>
    <w:rsid w:val="00807CB0"/>
    <w:rsid w:val="00811A5B"/>
    <w:rsid w:val="00811A83"/>
    <w:rsid w:val="00814775"/>
    <w:rsid w:val="00815C12"/>
    <w:rsid w:val="008160AC"/>
    <w:rsid w:val="00820ECB"/>
    <w:rsid w:val="0082160D"/>
    <w:rsid w:val="00824F68"/>
    <w:rsid w:val="00830727"/>
    <w:rsid w:val="008313B7"/>
    <w:rsid w:val="00831E6D"/>
    <w:rsid w:val="00832C37"/>
    <w:rsid w:val="00833304"/>
    <w:rsid w:val="008341FC"/>
    <w:rsid w:val="008354E6"/>
    <w:rsid w:val="00837BD7"/>
    <w:rsid w:val="00840586"/>
    <w:rsid w:val="00840DEA"/>
    <w:rsid w:val="00841478"/>
    <w:rsid w:val="0084156B"/>
    <w:rsid w:val="00841AEA"/>
    <w:rsid w:val="0084226A"/>
    <w:rsid w:val="008428B7"/>
    <w:rsid w:val="00842B5D"/>
    <w:rsid w:val="008430D7"/>
    <w:rsid w:val="008432F7"/>
    <w:rsid w:val="008433F5"/>
    <w:rsid w:val="00843D73"/>
    <w:rsid w:val="008442BD"/>
    <w:rsid w:val="008472EE"/>
    <w:rsid w:val="0085073F"/>
    <w:rsid w:val="008510D0"/>
    <w:rsid w:val="008518ED"/>
    <w:rsid w:val="00852657"/>
    <w:rsid w:val="00853492"/>
    <w:rsid w:val="00853B9B"/>
    <w:rsid w:val="00854765"/>
    <w:rsid w:val="008547C7"/>
    <w:rsid w:val="00856B3A"/>
    <w:rsid w:val="00857B1D"/>
    <w:rsid w:val="00860595"/>
    <w:rsid w:val="00861055"/>
    <w:rsid w:val="00861CD4"/>
    <w:rsid w:val="00863A35"/>
    <w:rsid w:val="008641B6"/>
    <w:rsid w:val="00864683"/>
    <w:rsid w:val="008670B1"/>
    <w:rsid w:val="008672D5"/>
    <w:rsid w:val="00870D9D"/>
    <w:rsid w:val="0087436B"/>
    <w:rsid w:val="00874530"/>
    <w:rsid w:val="00875370"/>
    <w:rsid w:val="00880F61"/>
    <w:rsid w:val="00881608"/>
    <w:rsid w:val="008828BA"/>
    <w:rsid w:val="008846B3"/>
    <w:rsid w:val="00884CAF"/>
    <w:rsid w:val="00886179"/>
    <w:rsid w:val="00886497"/>
    <w:rsid w:val="00886ACA"/>
    <w:rsid w:val="00886C52"/>
    <w:rsid w:val="00886E5B"/>
    <w:rsid w:val="00887B71"/>
    <w:rsid w:val="0089130A"/>
    <w:rsid w:val="00891897"/>
    <w:rsid w:val="008975F3"/>
    <w:rsid w:val="00897E72"/>
    <w:rsid w:val="008A08D6"/>
    <w:rsid w:val="008A3079"/>
    <w:rsid w:val="008A3435"/>
    <w:rsid w:val="008A683E"/>
    <w:rsid w:val="008B01D9"/>
    <w:rsid w:val="008B0E16"/>
    <w:rsid w:val="008B2A69"/>
    <w:rsid w:val="008B3299"/>
    <w:rsid w:val="008B378F"/>
    <w:rsid w:val="008B5161"/>
    <w:rsid w:val="008C1905"/>
    <w:rsid w:val="008C420F"/>
    <w:rsid w:val="008C6169"/>
    <w:rsid w:val="008C6296"/>
    <w:rsid w:val="008C62C0"/>
    <w:rsid w:val="008C694D"/>
    <w:rsid w:val="008D1E4C"/>
    <w:rsid w:val="008D34AF"/>
    <w:rsid w:val="008D482E"/>
    <w:rsid w:val="008D54D4"/>
    <w:rsid w:val="008D561E"/>
    <w:rsid w:val="008D7239"/>
    <w:rsid w:val="008D7829"/>
    <w:rsid w:val="008E0256"/>
    <w:rsid w:val="008E09BD"/>
    <w:rsid w:val="008E20A2"/>
    <w:rsid w:val="008E2179"/>
    <w:rsid w:val="008E2247"/>
    <w:rsid w:val="008E3092"/>
    <w:rsid w:val="008E4EAF"/>
    <w:rsid w:val="008E5F06"/>
    <w:rsid w:val="008E6361"/>
    <w:rsid w:val="008E6BE2"/>
    <w:rsid w:val="008F2176"/>
    <w:rsid w:val="008F2837"/>
    <w:rsid w:val="008F3685"/>
    <w:rsid w:val="008F3B27"/>
    <w:rsid w:val="008F458A"/>
    <w:rsid w:val="008F4ECF"/>
    <w:rsid w:val="009002A3"/>
    <w:rsid w:val="00900D35"/>
    <w:rsid w:val="00900E42"/>
    <w:rsid w:val="0090152B"/>
    <w:rsid w:val="009030D5"/>
    <w:rsid w:val="00903A1E"/>
    <w:rsid w:val="009046C1"/>
    <w:rsid w:val="009049B3"/>
    <w:rsid w:val="00905249"/>
    <w:rsid w:val="00906D8E"/>
    <w:rsid w:val="009070D9"/>
    <w:rsid w:val="009076BE"/>
    <w:rsid w:val="00910623"/>
    <w:rsid w:val="009112B9"/>
    <w:rsid w:val="00912E8A"/>
    <w:rsid w:val="0091319E"/>
    <w:rsid w:val="00915667"/>
    <w:rsid w:val="0091671D"/>
    <w:rsid w:val="00917619"/>
    <w:rsid w:val="00917D20"/>
    <w:rsid w:val="009201E0"/>
    <w:rsid w:val="00924591"/>
    <w:rsid w:val="009248EC"/>
    <w:rsid w:val="00925123"/>
    <w:rsid w:val="00925830"/>
    <w:rsid w:val="0092595D"/>
    <w:rsid w:val="00925B4B"/>
    <w:rsid w:val="009270D4"/>
    <w:rsid w:val="009302EF"/>
    <w:rsid w:val="009332E5"/>
    <w:rsid w:val="00935924"/>
    <w:rsid w:val="0094179D"/>
    <w:rsid w:val="009419A9"/>
    <w:rsid w:val="0094225F"/>
    <w:rsid w:val="00945BAD"/>
    <w:rsid w:val="009467BC"/>
    <w:rsid w:val="00947162"/>
    <w:rsid w:val="0095058C"/>
    <w:rsid w:val="009531B8"/>
    <w:rsid w:val="00953BBA"/>
    <w:rsid w:val="00954493"/>
    <w:rsid w:val="00955BC9"/>
    <w:rsid w:val="00956157"/>
    <w:rsid w:val="00957108"/>
    <w:rsid w:val="00957F75"/>
    <w:rsid w:val="0096281A"/>
    <w:rsid w:val="00962A6D"/>
    <w:rsid w:val="0096328F"/>
    <w:rsid w:val="00965FF5"/>
    <w:rsid w:val="00966BD4"/>
    <w:rsid w:val="0096777B"/>
    <w:rsid w:val="00971B8E"/>
    <w:rsid w:val="00974FC9"/>
    <w:rsid w:val="00975418"/>
    <w:rsid w:val="009764F2"/>
    <w:rsid w:val="00977B1A"/>
    <w:rsid w:val="0098153C"/>
    <w:rsid w:val="00983328"/>
    <w:rsid w:val="00985485"/>
    <w:rsid w:val="009868C7"/>
    <w:rsid w:val="009874DB"/>
    <w:rsid w:val="009878C2"/>
    <w:rsid w:val="0098793E"/>
    <w:rsid w:val="00987FC7"/>
    <w:rsid w:val="0099111F"/>
    <w:rsid w:val="00991E8B"/>
    <w:rsid w:val="009932A6"/>
    <w:rsid w:val="00995D85"/>
    <w:rsid w:val="00996D13"/>
    <w:rsid w:val="009A01EC"/>
    <w:rsid w:val="009A0309"/>
    <w:rsid w:val="009A067B"/>
    <w:rsid w:val="009A0EC5"/>
    <w:rsid w:val="009A4F51"/>
    <w:rsid w:val="009A53A5"/>
    <w:rsid w:val="009A6C07"/>
    <w:rsid w:val="009A7ECC"/>
    <w:rsid w:val="009B246B"/>
    <w:rsid w:val="009B28C6"/>
    <w:rsid w:val="009B335B"/>
    <w:rsid w:val="009B3F41"/>
    <w:rsid w:val="009B41CD"/>
    <w:rsid w:val="009B60D1"/>
    <w:rsid w:val="009B64CD"/>
    <w:rsid w:val="009B7157"/>
    <w:rsid w:val="009B7B65"/>
    <w:rsid w:val="009B7C4A"/>
    <w:rsid w:val="009C0C26"/>
    <w:rsid w:val="009C15F1"/>
    <w:rsid w:val="009C2823"/>
    <w:rsid w:val="009C5803"/>
    <w:rsid w:val="009C74EE"/>
    <w:rsid w:val="009C7587"/>
    <w:rsid w:val="009D0CC4"/>
    <w:rsid w:val="009D1ED7"/>
    <w:rsid w:val="009D29FE"/>
    <w:rsid w:val="009D2D1C"/>
    <w:rsid w:val="009D3728"/>
    <w:rsid w:val="009D4008"/>
    <w:rsid w:val="009D430A"/>
    <w:rsid w:val="009D4834"/>
    <w:rsid w:val="009D4FE3"/>
    <w:rsid w:val="009D5536"/>
    <w:rsid w:val="009D5FD9"/>
    <w:rsid w:val="009D69E4"/>
    <w:rsid w:val="009D6BC4"/>
    <w:rsid w:val="009D7141"/>
    <w:rsid w:val="009E2ACA"/>
    <w:rsid w:val="009E319D"/>
    <w:rsid w:val="009E53EC"/>
    <w:rsid w:val="009E781E"/>
    <w:rsid w:val="009F20AA"/>
    <w:rsid w:val="009F2630"/>
    <w:rsid w:val="009F4A9A"/>
    <w:rsid w:val="009F4B37"/>
    <w:rsid w:val="009F6009"/>
    <w:rsid w:val="009F75D5"/>
    <w:rsid w:val="009F7E38"/>
    <w:rsid w:val="009F7F54"/>
    <w:rsid w:val="00A0270E"/>
    <w:rsid w:val="00A03DC4"/>
    <w:rsid w:val="00A0477E"/>
    <w:rsid w:val="00A071DB"/>
    <w:rsid w:val="00A073A1"/>
    <w:rsid w:val="00A07873"/>
    <w:rsid w:val="00A078EF"/>
    <w:rsid w:val="00A07D32"/>
    <w:rsid w:val="00A104D0"/>
    <w:rsid w:val="00A117C0"/>
    <w:rsid w:val="00A1228B"/>
    <w:rsid w:val="00A1319B"/>
    <w:rsid w:val="00A13DD3"/>
    <w:rsid w:val="00A13F6E"/>
    <w:rsid w:val="00A15E05"/>
    <w:rsid w:val="00A160F8"/>
    <w:rsid w:val="00A16273"/>
    <w:rsid w:val="00A22164"/>
    <w:rsid w:val="00A23994"/>
    <w:rsid w:val="00A23E15"/>
    <w:rsid w:val="00A268D3"/>
    <w:rsid w:val="00A27306"/>
    <w:rsid w:val="00A32CC7"/>
    <w:rsid w:val="00A32EB6"/>
    <w:rsid w:val="00A33CD0"/>
    <w:rsid w:val="00A344C4"/>
    <w:rsid w:val="00A36926"/>
    <w:rsid w:val="00A37F8C"/>
    <w:rsid w:val="00A407F5"/>
    <w:rsid w:val="00A417D8"/>
    <w:rsid w:val="00A41C2E"/>
    <w:rsid w:val="00A424BB"/>
    <w:rsid w:val="00A424F1"/>
    <w:rsid w:val="00A43165"/>
    <w:rsid w:val="00A45BA6"/>
    <w:rsid w:val="00A468A3"/>
    <w:rsid w:val="00A478E4"/>
    <w:rsid w:val="00A47C4E"/>
    <w:rsid w:val="00A503AD"/>
    <w:rsid w:val="00A50A77"/>
    <w:rsid w:val="00A50DBD"/>
    <w:rsid w:val="00A53064"/>
    <w:rsid w:val="00A54D94"/>
    <w:rsid w:val="00A55031"/>
    <w:rsid w:val="00A559A6"/>
    <w:rsid w:val="00A5757A"/>
    <w:rsid w:val="00A6108F"/>
    <w:rsid w:val="00A61608"/>
    <w:rsid w:val="00A62257"/>
    <w:rsid w:val="00A62DD6"/>
    <w:rsid w:val="00A64485"/>
    <w:rsid w:val="00A652D7"/>
    <w:rsid w:val="00A662EB"/>
    <w:rsid w:val="00A67291"/>
    <w:rsid w:val="00A70564"/>
    <w:rsid w:val="00A744CE"/>
    <w:rsid w:val="00A74587"/>
    <w:rsid w:val="00A74727"/>
    <w:rsid w:val="00A74C9E"/>
    <w:rsid w:val="00A7509E"/>
    <w:rsid w:val="00A762EA"/>
    <w:rsid w:val="00A7719F"/>
    <w:rsid w:val="00A80489"/>
    <w:rsid w:val="00A832F7"/>
    <w:rsid w:val="00A84BE6"/>
    <w:rsid w:val="00A85200"/>
    <w:rsid w:val="00A85728"/>
    <w:rsid w:val="00A873E3"/>
    <w:rsid w:val="00A87681"/>
    <w:rsid w:val="00A90050"/>
    <w:rsid w:val="00A902A2"/>
    <w:rsid w:val="00A93F99"/>
    <w:rsid w:val="00A94253"/>
    <w:rsid w:val="00A94474"/>
    <w:rsid w:val="00A9764D"/>
    <w:rsid w:val="00AA1549"/>
    <w:rsid w:val="00AA1948"/>
    <w:rsid w:val="00AA19FD"/>
    <w:rsid w:val="00AA23FE"/>
    <w:rsid w:val="00AA2A03"/>
    <w:rsid w:val="00AA2B9A"/>
    <w:rsid w:val="00AA2F45"/>
    <w:rsid w:val="00AA38A9"/>
    <w:rsid w:val="00AA636C"/>
    <w:rsid w:val="00AA7D34"/>
    <w:rsid w:val="00AB528E"/>
    <w:rsid w:val="00AB71C7"/>
    <w:rsid w:val="00AC1084"/>
    <w:rsid w:val="00AC1BEE"/>
    <w:rsid w:val="00AC20B5"/>
    <w:rsid w:val="00AC3610"/>
    <w:rsid w:val="00AC36FF"/>
    <w:rsid w:val="00AC54F3"/>
    <w:rsid w:val="00AC6EE0"/>
    <w:rsid w:val="00AC7B2B"/>
    <w:rsid w:val="00AD007F"/>
    <w:rsid w:val="00AD0B02"/>
    <w:rsid w:val="00AD1F69"/>
    <w:rsid w:val="00AD1FE4"/>
    <w:rsid w:val="00AD2E72"/>
    <w:rsid w:val="00AD33C3"/>
    <w:rsid w:val="00AD3A37"/>
    <w:rsid w:val="00AD416F"/>
    <w:rsid w:val="00AD4C82"/>
    <w:rsid w:val="00AD6D96"/>
    <w:rsid w:val="00AD75E4"/>
    <w:rsid w:val="00AE0095"/>
    <w:rsid w:val="00AE0D43"/>
    <w:rsid w:val="00AE507E"/>
    <w:rsid w:val="00AE781A"/>
    <w:rsid w:val="00AF12CD"/>
    <w:rsid w:val="00AF5B86"/>
    <w:rsid w:val="00B005F6"/>
    <w:rsid w:val="00B0131F"/>
    <w:rsid w:val="00B01E27"/>
    <w:rsid w:val="00B037CA"/>
    <w:rsid w:val="00B03DBC"/>
    <w:rsid w:val="00B05F42"/>
    <w:rsid w:val="00B078D9"/>
    <w:rsid w:val="00B117C6"/>
    <w:rsid w:val="00B162D6"/>
    <w:rsid w:val="00B17058"/>
    <w:rsid w:val="00B2128D"/>
    <w:rsid w:val="00B2151F"/>
    <w:rsid w:val="00B22A2B"/>
    <w:rsid w:val="00B22BDF"/>
    <w:rsid w:val="00B25512"/>
    <w:rsid w:val="00B25FF3"/>
    <w:rsid w:val="00B31661"/>
    <w:rsid w:val="00B31F3F"/>
    <w:rsid w:val="00B35026"/>
    <w:rsid w:val="00B37F5F"/>
    <w:rsid w:val="00B402D1"/>
    <w:rsid w:val="00B40EAB"/>
    <w:rsid w:val="00B413E2"/>
    <w:rsid w:val="00B423BC"/>
    <w:rsid w:val="00B4441A"/>
    <w:rsid w:val="00B44CBB"/>
    <w:rsid w:val="00B44E12"/>
    <w:rsid w:val="00B4578C"/>
    <w:rsid w:val="00B45DC5"/>
    <w:rsid w:val="00B47D0C"/>
    <w:rsid w:val="00B508C4"/>
    <w:rsid w:val="00B5123A"/>
    <w:rsid w:val="00B5130A"/>
    <w:rsid w:val="00B5211E"/>
    <w:rsid w:val="00B56B65"/>
    <w:rsid w:val="00B57898"/>
    <w:rsid w:val="00B6081A"/>
    <w:rsid w:val="00B60FD7"/>
    <w:rsid w:val="00B6305D"/>
    <w:rsid w:val="00B63311"/>
    <w:rsid w:val="00B64B39"/>
    <w:rsid w:val="00B66754"/>
    <w:rsid w:val="00B72BEB"/>
    <w:rsid w:val="00B74593"/>
    <w:rsid w:val="00B745E3"/>
    <w:rsid w:val="00B74F3C"/>
    <w:rsid w:val="00B75B7D"/>
    <w:rsid w:val="00B75FE2"/>
    <w:rsid w:val="00B76E3C"/>
    <w:rsid w:val="00B772DA"/>
    <w:rsid w:val="00B77B79"/>
    <w:rsid w:val="00B77D47"/>
    <w:rsid w:val="00B812AC"/>
    <w:rsid w:val="00B82719"/>
    <w:rsid w:val="00B82BF7"/>
    <w:rsid w:val="00B83D05"/>
    <w:rsid w:val="00B83E44"/>
    <w:rsid w:val="00B842AA"/>
    <w:rsid w:val="00B84825"/>
    <w:rsid w:val="00B84BD9"/>
    <w:rsid w:val="00B850B4"/>
    <w:rsid w:val="00B8643E"/>
    <w:rsid w:val="00B868D2"/>
    <w:rsid w:val="00B90F4E"/>
    <w:rsid w:val="00B91669"/>
    <w:rsid w:val="00B91693"/>
    <w:rsid w:val="00B922C1"/>
    <w:rsid w:val="00B926EA"/>
    <w:rsid w:val="00B937D1"/>
    <w:rsid w:val="00B93843"/>
    <w:rsid w:val="00B93966"/>
    <w:rsid w:val="00B950CB"/>
    <w:rsid w:val="00B97285"/>
    <w:rsid w:val="00BA0980"/>
    <w:rsid w:val="00BA09F4"/>
    <w:rsid w:val="00BA0B09"/>
    <w:rsid w:val="00BA14FB"/>
    <w:rsid w:val="00BA2CD6"/>
    <w:rsid w:val="00BA3B80"/>
    <w:rsid w:val="00BA478A"/>
    <w:rsid w:val="00BA4E99"/>
    <w:rsid w:val="00BA4F7C"/>
    <w:rsid w:val="00BA5037"/>
    <w:rsid w:val="00BA51B9"/>
    <w:rsid w:val="00BA585E"/>
    <w:rsid w:val="00BA6646"/>
    <w:rsid w:val="00BA69FA"/>
    <w:rsid w:val="00BB1DAC"/>
    <w:rsid w:val="00BB4FF5"/>
    <w:rsid w:val="00BB522C"/>
    <w:rsid w:val="00BB5EE4"/>
    <w:rsid w:val="00BB661A"/>
    <w:rsid w:val="00BB6DD6"/>
    <w:rsid w:val="00BB6DE4"/>
    <w:rsid w:val="00BB7EE1"/>
    <w:rsid w:val="00BC1252"/>
    <w:rsid w:val="00BC1978"/>
    <w:rsid w:val="00BC39FC"/>
    <w:rsid w:val="00BC483E"/>
    <w:rsid w:val="00BC4ADF"/>
    <w:rsid w:val="00BC4F9C"/>
    <w:rsid w:val="00BC502B"/>
    <w:rsid w:val="00BC5400"/>
    <w:rsid w:val="00BC5F30"/>
    <w:rsid w:val="00BC6CB9"/>
    <w:rsid w:val="00BC7CEA"/>
    <w:rsid w:val="00BD395D"/>
    <w:rsid w:val="00BD41C4"/>
    <w:rsid w:val="00BD5B97"/>
    <w:rsid w:val="00BD6059"/>
    <w:rsid w:val="00BD651B"/>
    <w:rsid w:val="00BE03A9"/>
    <w:rsid w:val="00BE08E1"/>
    <w:rsid w:val="00BE1035"/>
    <w:rsid w:val="00BE10E7"/>
    <w:rsid w:val="00BE4E01"/>
    <w:rsid w:val="00BE595B"/>
    <w:rsid w:val="00BE5FCC"/>
    <w:rsid w:val="00BE6000"/>
    <w:rsid w:val="00BE649E"/>
    <w:rsid w:val="00BE783B"/>
    <w:rsid w:val="00BF0233"/>
    <w:rsid w:val="00BF0C30"/>
    <w:rsid w:val="00BF1BB9"/>
    <w:rsid w:val="00BF48A6"/>
    <w:rsid w:val="00BF4E08"/>
    <w:rsid w:val="00BF502E"/>
    <w:rsid w:val="00BF732D"/>
    <w:rsid w:val="00BF7858"/>
    <w:rsid w:val="00C00ACE"/>
    <w:rsid w:val="00C03A0E"/>
    <w:rsid w:val="00C03F09"/>
    <w:rsid w:val="00C055FE"/>
    <w:rsid w:val="00C0581B"/>
    <w:rsid w:val="00C110F6"/>
    <w:rsid w:val="00C136B3"/>
    <w:rsid w:val="00C14303"/>
    <w:rsid w:val="00C16403"/>
    <w:rsid w:val="00C165A8"/>
    <w:rsid w:val="00C17D9B"/>
    <w:rsid w:val="00C20B4B"/>
    <w:rsid w:val="00C20E1E"/>
    <w:rsid w:val="00C22594"/>
    <w:rsid w:val="00C228F4"/>
    <w:rsid w:val="00C22C61"/>
    <w:rsid w:val="00C23307"/>
    <w:rsid w:val="00C2355D"/>
    <w:rsid w:val="00C241D1"/>
    <w:rsid w:val="00C245F6"/>
    <w:rsid w:val="00C2469D"/>
    <w:rsid w:val="00C24F3D"/>
    <w:rsid w:val="00C25CF7"/>
    <w:rsid w:val="00C26C67"/>
    <w:rsid w:val="00C26F8C"/>
    <w:rsid w:val="00C303DA"/>
    <w:rsid w:val="00C32EB6"/>
    <w:rsid w:val="00C33366"/>
    <w:rsid w:val="00C34AEC"/>
    <w:rsid w:val="00C34B14"/>
    <w:rsid w:val="00C358B0"/>
    <w:rsid w:val="00C35CFD"/>
    <w:rsid w:val="00C37115"/>
    <w:rsid w:val="00C40984"/>
    <w:rsid w:val="00C40E03"/>
    <w:rsid w:val="00C41457"/>
    <w:rsid w:val="00C421A0"/>
    <w:rsid w:val="00C42215"/>
    <w:rsid w:val="00C43392"/>
    <w:rsid w:val="00C43B32"/>
    <w:rsid w:val="00C44293"/>
    <w:rsid w:val="00C45C32"/>
    <w:rsid w:val="00C47528"/>
    <w:rsid w:val="00C50EBC"/>
    <w:rsid w:val="00C52009"/>
    <w:rsid w:val="00C54800"/>
    <w:rsid w:val="00C56988"/>
    <w:rsid w:val="00C57032"/>
    <w:rsid w:val="00C60629"/>
    <w:rsid w:val="00C60833"/>
    <w:rsid w:val="00C628EE"/>
    <w:rsid w:val="00C62A28"/>
    <w:rsid w:val="00C648D6"/>
    <w:rsid w:val="00C650A2"/>
    <w:rsid w:val="00C651D0"/>
    <w:rsid w:val="00C6757E"/>
    <w:rsid w:val="00C704E9"/>
    <w:rsid w:val="00C75240"/>
    <w:rsid w:val="00C75BAB"/>
    <w:rsid w:val="00C800EA"/>
    <w:rsid w:val="00C8033B"/>
    <w:rsid w:val="00C83D13"/>
    <w:rsid w:val="00C83D4B"/>
    <w:rsid w:val="00C905A1"/>
    <w:rsid w:val="00C90C47"/>
    <w:rsid w:val="00C9242B"/>
    <w:rsid w:val="00C930B1"/>
    <w:rsid w:val="00C952D7"/>
    <w:rsid w:val="00C96797"/>
    <w:rsid w:val="00C96CA9"/>
    <w:rsid w:val="00CA08C7"/>
    <w:rsid w:val="00CA18F3"/>
    <w:rsid w:val="00CA246B"/>
    <w:rsid w:val="00CA2CB0"/>
    <w:rsid w:val="00CA2E5E"/>
    <w:rsid w:val="00CA4CAF"/>
    <w:rsid w:val="00CA5A78"/>
    <w:rsid w:val="00CA5BBD"/>
    <w:rsid w:val="00CA62BF"/>
    <w:rsid w:val="00CB0E19"/>
    <w:rsid w:val="00CB3D23"/>
    <w:rsid w:val="00CB3F02"/>
    <w:rsid w:val="00CB439C"/>
    <w:rsid w:val="00CB555D"/>
    <w:rsid w:val="00CB5798"/>
    <w:rsid w:val="00CB5E1E"/>
    <w:rsid w:val="00CB5F44"/>
    <w:rsid w:val="00CB677F"/>
    <w:rsid w:val="00CB6B01"/>
    <w:rsid w:val="00CC0495"/>
    <w:rsid w:val="00CC0973"/>
    <w:rsid w:val="00CC0D9C"/>
    <w:rsid w:val="00CC1500"/>
    <w:rsid w:val="00CC1CF7"/>
    <w:rsid w:val="00CC282B"/>
    <w:rsid w:val="00CC2D45"/>
    <w:rsid w:val="00CC366D"/>
    <w:rsid w:val="00CC5361"/>
    <w:rsid w:val="00CC595B"/>
    <w:rsid w:val="00CC5F6E"/>
    <w:rsid w:val="00CD17FB"/>
    <w:rsid w:val="00CD24CA"/>
    <w:rsid w:val="00CD3CB6"/>
    <w:rsid w:val="00CD451E"/>
    <w:rsid w:val="00CD7399"/>
    <w:rsid w:val="00CD7DDF"/>
    <w:rsid w:val="00CE0FAB"/>
    <w:rsid w:val="00CE21B5"/>
    <w:rsid w:val="00CE29E4"/>
    <w:rsid w:val="00CE350F"/>
    <w:rsid w:val="00CE6D1A"/>
    <w:rsid w:val="00CE7E14"/>
    <w:rsid w:val="00CF0456"/>
    <w:rsid w:val="00CF1FED"/>
    <w:rsid w:val="00CF56A7"/>
    <w:rsid w:val="00CF59EB"/>
    <w:rsid w:val="00CF7F70"/>
    <w:rsid w:val="00D000CD"/>
    <w:rsid w:val="00D00B47"/>
    <w:rsid w:val="00D02B18"/>
    <w:rsid w:val="00D02D91"/>
    <w:rsid w:val="00D055BC"/>
    <w:rsid w:val="00D06011"/>
    <w:rsid w:val="00D06B51"/>
    <w:rsid w:val="00D129A9"/>
    <w:rsid w:val="00D130D4"/>
    <w:rsid w:val="00D14BD1"/>
    <w:rsid w:val="00D14F0F"/>
    <w:rsid w:val="00D150FF"/>
    <w:rsid w:val="00D154D2"/>
    <w:rsid w:val="00D15834"/>
    <w:rsid w:val="00D161C8"/>
    <w:rsid w:val="00D16420"/>
    <w:rsid w:val="00D16B39"/>
    <w:rsid w:val="00D16EE1"/>
    <w:rsid w:val="00D17441"/>
    <w:rsid w:val="00D1749C"/>
    <w:rsid w:val="00D20438"/>
    <w:rsid w:val="00D227C4"/>
    <w:rsid w:val="00D237A9"/>
    <w:rsid w:val="00D24230"/>
    <w:rsid w:val="00D27164"/>
    <w:rsid w:val="00D31B30"/>
    <w:rsid w:val="00D31B55"/>
    <w:rsid w:val="00D32108"/>
    <w:rsid w:val="00D32B10"/>
    <w:rsid w:val="00D374BB"/>
    <w:rsid w:val="00D3773C"/>
    <w:rsid w:val="00D407F7"/>
    <w:rsid w:val="00D41A0F"/>
    <w:rsid w:val="00D41ADD"/>
    <w:rsid w:val="00D4461A"/>
    <w:rsid w:val="00D45DB3"/>
    <w:rsid w:val="00D46A47"/>
    <w:rsid w:val="00D4728F"/>
    <w:rsid w:val="00D47B36"/>
    <w:rsid w:val="00D50B51"/>
    <w:rsid w:val="00D51467"/>
    <w:rsid w:val="00D52F0B"/>
    <w:rsid w:val="00D5420B"/>
    <w:rsid w:val="00D569D5"/>
    <w:rsid w:val="00D572B7"/>
    <w:rsid w:val="00D62338"/>
    <w:rsid w:val="00D6254B"/>
    <w:rsid w:val="00D664B0"/>
    <w:rsid w:val="00D67F8A"/>
    <w:rsid w:val="00D700FB"/>
    <w:rsid w:val="00D71C56"/>
    <w:rsid w:val="00D75FBF"/>
    <w:rsid w:val="00D77067"/>
    <w:rsid w:val="00D810ED"/>
    <w:rsid w:val="00D81D24"/>
    <w:rsid w:val="00D82BAC"/>
    <w:rsid w:val="00D83A10"/>
    <w:rsid w:val="00D870B3"/>
    <w:rsid w:val="00D87374"/>
    <w:rsid w:val="00D901B4"/>
    <w:rsid w:val="00D90454"/>
    <w:rsid w:val="00D9136F"/>
    <w:rsid w:val="00D91968"/>
    <w:rsid w:val="00D928F9"/>
    <w:rsid w:val="00D93311"/>
    <w:rsid w:val="00D94191"/>
    <w:rsid w:val="00D946E3"/>
    <w:rsid w:val="00D94BAA"/>
    <w:rsid w:val="00D94BEA"/>
    <w:rsid w:val="00D95168"/>
    <w:rsid w:val="00D96DCD"/>
    <w:rsid w:val="00D9752F"/>
    <w:rsid w:val="00D97B9C"/>
    <w:rsid w:val="00DA0041"/>
    <w:rsid w:val="00DA2ADD"/>
    <w:rsid w:val="00DA2DCE"/>
    <w:rsid w:val="00DA2EDA"/>
    <w:rsid w:val="00DA3197"/>
    <w:rsid w:val="00DA5968"/>
    <w:rsid w:val="00DA5D33"/>
    <w:rsid w:val="00DA5D74"/>
    <w:rsid w:val="00DA6525"/>
    <w:rsid w:val="00DA784F"/>
    <w:rsid w:val="00DB07AC"/>
    <w:rsid w:val="00DB1204"/>
    <w:rsid w:val="00DB15DF"/>
    <w:rsid w:val="00DB33FE"/>
    <w:rsid w:val="00DB5279"/>
    <w:rsid w:val="00DB5758"/>
    <w:rsid w:val="00DB63B2"/>
    <w:rsid w:val="00DB6A49"/>
    <w:rsid w:val="00DB6FA2"/>
    <w:rsid w:val="00DB723A"/>
    <w:rsid w:val="00DC31D2"/>
    <w:rsid w:val="00DC3445"/>
    <w:rsid w:val="00DC3B44"/>
    <w:rsid w:val="00DC5DD4"/>
    <w:rsid w:val="00DC5E49"/>
    <w:rsid w:val="00DC7336"/>
    <w:rsid w:val="00DC7663"/>
    <w:rsid w:val="00DD0F08"/>
    <w:rsid w:val="00DD170E"/>
    <w:rsid w:val="00DD20BD"/>
    <w:rsid w:val="00DD3505"/>
    <w:rsid w:val="00DD535A"/>
    <w:rsid w:val="00DD760B"/>
    <w:rsid w:val="00DE0C3A"/>
    <w:rsid w:val="00DE2972"/>
    <w:rsid w:val="00DE65D9"/>
    <w:rsid w:val="00DE7040"/>
    <w:rsid w:val="00DE7F5D"/>
    <w:rsid w:val="00DF0492"/>
    <w:rsid w:val="00DF0D80"/>
    <w:rsid w:val="00DF25BD"/>
    <w:rsid w:val="00DF2F89"/>
    <w:rsid w:val="00DF4474"/>
    <w:rsid w:val="00DF5E97"/>
    <w:rsid w:val="00DF687E"/>
    <w:rsid w:val="00DF7CDB"/>
    <w:rsid w:val="00E00F16"/>
    <w:rsid w:val="00E01943"/>
    <w:rsid w:val="00E01C0B"/>
    <w:rsid w:val="00E01F6D"/>
    <w:rsid w:val="00E03A60"/>
    <w:rsid w:val="00E0428F"/>
    <w:rsid w:val="00E059AF"/>
    <w:rsid w:val="00E05A77"/>
    <w:rsid w:val="00E0606A"/>
    <w:rsid w:val="00E06E37"/>
    <w:rsid w:val="00E07EA8"/>
    <w:rsid w:val="00E100AD"/>
    <w:rsid w:val="00E12453"/>
    <w:rsid w:val="00E1466B"/>
    <w:rsid w:val="00E16317"/>
    <w:rsid w:val="00E166BE"/>
    <w:rsid w:val="00E17DE5"/>
    <w:rsid w:val="00E2236B"/>
    <w:rsid w:val="00E26C25"/>
    <w:rsid w:val="00E32DDD"/>
    <w:rsid w:val="00E344D9"/>
    <w:rsid w:val="00E37139"/>
    <w:rsid w:val="00E37C36"/>
    <w:rsid w:val="00E4167B"/>
    <w:rsid w:val="00E42B0F"/>
    <w:rsid w:val="00E43469"/>
    <w:rsid w:val="00E44346"/>
    <w:rsid w:val="00E44ED8"/>
    <w:rsid w:val="00E45D3A"/>
    <w:rsid w:val="00E4657B"/>
    <w:rsid w:val="00E47055"/>
    <w:rsid w:val="00E52FD2"/>
    <w:rsid w:val="00E54DBC"/>
    <w:rsid w:val="00E57DC6"/>
    <w:rsid w:val="00E60B06"/>
    <w:rsid w:val="00E640B8"/>
    <w:rsid w:val="00E64881"/>
    <w:rsid w:val="00E67BE5"/>
    <w:rsid w:val="00E71E92"/>
    <w:rsid w:val="00E72F3A"/>
    <w:rsid w:val="00E735E5"/>
    <w:rsid w:val="00E742DE"/>
    <w:rsid w:val="00E743D9"/>
    <w:rsid w:val="00E74410"/>
    <w:rsid w:val="00E75D3A"/>
    <w:rsid w:val="00E8114E"/>
    <w:rsid w:val="00E81199"/>
    <w:rsid w:val="00E83C89"/>
    <w:rsid w:val="00E84B0E"/>
    <w:rsid w:val="00E854EA"/>
    <w:rsid w:val="00E879F5"/>
    <w:rsid w:val="00E9027B"/>
    <w:rsid w:val="00E93043"/>
    <w:rsid w:val="00E938E6"/>
    <w:rsid w:val="00E9571F"/>
    <w:rsid w:val="00E95746"/>
    <w:rsid w:val="00E960A8"/>
    <w:rsid w:val="00E97278"/>
    <w:rsid w:val="00E97690"/>
    <w:rsid w:val="00EA14AF"/>
    <w:rsid w:val="00EA1A10"/>
    <w:rsid w:val="00EA1B03"/>
    <w:rsid w:val="00EA43FF"/>
    <w:rsid w:val="00EA45C8"/>
    <w:rsid w:val="00EA4860"/>
    <w:rsid w:val="00EA4B7D"/>
    <w:rsid w:val="00EA779F"/>
    <w:rsid w:val="00EB1BD4"/>
    <w:rsid w:val="00EB1E5F"/>
    <w:rsid w:val="00EB1E71"/>
    <w:rsid w:val="00EB445A"/>
    <w:rsid w:val="00EB48AA"/>
    <w:rsid w:val="00EC171A"/>
    <w:rsid w:val="00EC22DB"/>
    <w:rsid w:val="00EC3594"/>
    <w:rsid w:val="00EC4B51"/>
    <w:rsid w:val="00EC63F4"/>
    <w:rsid w:val="00EC6861"/>
    <w:rsid w:val="00EC7A6E"/>
    <w:rsid w:val="00ED367A"/>
    <w:rsid w:val="00ED56BD"/>
    <w:rsid w:val="00ED60D2"/>
    <w:rsid w:val="00ED7547"/>
    <w:rsid w:val="00ED78FB"/>
    <w:rsid w:val="00EE1300"/>
    <w:rsid w:val="00EE1703"/>
    <w:rsid w:val="00EE2444"/>
    <w:rsid w:val="00EE2A5E"/>
    <w:rsid w:val="00EE3CF2"/>
    <w:rsid w:val="00EE5795"/>
    <w:rsid w:val="00EE7053"/>
    <w:rsid w:val="00EF18A9"/>
    <w:rsid w:val="00EF244D"/>
    <w:rsid w:val="00EF4738"/>
    <w:rsid w:val="00EF4776"/>
    <w:rsid w:val="00EF49F6"/>
    <w:rsid w:val="00EF696B"/>
    <w:rsid w:val="00EF6E58"/>
    <w:rsid w:val="00EF71E0"/>
    <w:rsid w:val="00EF7A36"/>
    <w:rsid w:val="00EF7BC2"/>
    <w:rsid w:val="00F01091"/>
    <w:rsid w:val="00F025C0"/>
    <w:rsid w:val="00F03472"/>
    <w:rsid w:val="00F03BF0"/>
    <w:rsid w:val="00F06E5C"/>
    <w:rsid w:val="00F0773C"/>
    <w:rsid w:val="00F10094"/>
    <w:rsid w:val="00F108E0"/>
    <w:rsid w:val="00F1095A"/>
    <w:rsid w:val="00F10F8E"/>
    <w:rsid w:val="00F1188A"/>
    <w:rsid w:val="00F17595"/>
    <w:rsid w:val="00F17727"/>
    <w:rsid w:val="00F17DFC"/>
    <w:rsid w:val="00F20115"/>
    <w:rsid w:val="00F201BC"/>
    <w:rsid w:val="00F22496"/>
    <w:rsid w:val="00F2291D"/>
    <w:rsid w:val="00F24960"/>
    <w:rsid w:val="00F24DD4"/>
    <w:rsid w:val="00F252E8"/>
    <w:rsid w:val="00F258A4"/>
    <w:rsid w:val="00F25D1D"/>
    <w:rsid w:val="00F25D85"/>
    <w:rsid w:val="00F2614B"/>
    <w:rsid w:val="00F26CC0"/>
    <w:rsid w:val="00F27EF1"/>
    <w:rsid w:val="00F312F1"/>
    <w:rsid w:val="00F31F02"/>
    <w:rsid w:val="00F323C0"/>
    <w:rsid w:val="00F32558"/>
    <w:rsid w:val="00F33AE0"/>
    <w:rsid w:val="00F34744"/>
    <w:rsid w:val="00F34E17"/>
    <w:rsid w:val="00F36313"/>
    <w:rsid w:val="00F40437"/>
    <w:rsid w:val="00F42809"/>
    <w:rsid w:val="00F43909"/>
    <w:rsid w:val="00F43D79"/>
    <w:rsid w:val="00F46ACD"/>
    <w:rsid w:val="00F46DC4"/>
    <w:rsid w:val="00F47284"/>
    <w:rsid w:val="00F500E3"/>
    <w:rsid w:val="00F50274"/>
    <w:rsid w:val="00F50DC9"/>
    <w:rsid w:val="00F51305"/>
    <w:rsid w:val="00F53524"/>
    <w:rsid w:val="00F550EE"/>
    <w:rsid w:val="00F55B0D"/>
    <w:rsid w:val="00F55BA7"/>
    <w:rsid w:val="00F56899"/>
    <w:rsid w:val="00F575A0"/>
    <w:rsid w:val="00F61BC8"/>
    <w:rsid w:val="00F636EA"/>
    <w:rsid w:val="00F6446C"/>
    <w:rsid w:val="00F65727"/>
    <w:rsid w:val="00F6582A"/>
    <w:rsid w:val="00F65E13"/>
    <w:rsid w:val="00F6685C"/>
    <w:rsid w:val="00F7182A"/>
    <w:rsid w:val="00F726DA"/>
    <w:rsid w:val="00F74CFE"/>
    <w:rsid w:val="00F76031"/>
    <w:rsid w:val="00F76099"/>
    <w:rsid w:val="00F760C7"/>
    <w:rsid w:val="00F76EEE"/>
    <w:rsid w:val="00F771ED"/>
    <w:rsid w:val="00F77388"/>
    <w:rsid w:val="00F80572"/>
    <w:rsid w:val="00F8071D"/>
    <w:rsid w:val="00F836A8"/>
    <w:rsid w:val="00F83BA7"/>
    <w:rsid w:val="00F83BF5"/>
    <w:rsid w:val="00F84974"/>
    <w:rsid w:val="00F85067"/>
    <w:rsid w:val="00F87586"/>
    <w:rsid w:val="00F91F78"/>
    <w:rsid w:val="00F95225"/>
    <w:rsid w:val="00F9610D"/>
    <w:rsid w:val="00F96A06"/>
    <w:rsid w:val="00F96AD7"/>
    <w:rsid w:val="00FA014E"/>
    <w:rsid w:val="00FA08C6"/>
    <w:rsid w:val="00FA29A5"/>
    <w:rsid w:val="00FA3905"/>
    <w:rsid w:val="00FA391C"/>
    <w:rsid w:val="00FA41BD"/>
    <w:rsid w:val="00FA4416"/>
    <w:rsid w:val="00FA4799"/>
    <w:rsid w:val="00FA4ED1"/>
    <w:rsid w:val="00FA66F5"/>
    <w:rsid w:val="00FB0689"/>
    <w:rsid w:val="00FB0BA2"/>
    <w:rsid w:val="00FB1A1B"/>
    <w:rsid w:val="00FB29EE"/>
    <w:rsid w:val="00FB52DF"/>
    <w:rsid w:val="00FB5801"/>
    <w:rsid w:val="00FB6A38"/>
    <w:rsid w:val="00FB6E74"/>
    <w:rsid w:val="00FC2E54"/>
    <w:rsid w:val="00FC3952"/>
    <w:rsid w:val="00FC4246"/>
    <w:rsid w:val="00FC44AC"/>
    <w:rsid w:val="00FC5A7B"/>
    <w:rsid w:val="00FC5AD0"/>
    <w:rsid w:val="00FD1F0D"/>
    <w:rsid w:val="00FD27A2"/>
    <w:rsid w:val="00FD2971"/>
    <w:rsid w:val="00FD470A"/>
    <w:rsid w:val="00FD55B1"/>
    <w:rsid w:val="00FD5ECC"/>
    <w:rsid w:val="00FD762A"/>
    <w:rsid w:val="00FE0170"/>
    <w:rsid w:val="00FE258D"/>
    <w:rsid w:val="00FE4D51"/>
    <w:rsid w:val="00FE58D5"/>
    <w:rsid w:val="00FE6A90"/>
    <w:rsid w:val="00FE72AF"/>
    <w:rsid w:val="00FE7A9F"/>
    <w:rsid w:val="00FF1F2B"/>
    <w:rsid w:val="00FF3760"/>
    <w:rsid w:val="00FF5D8F"/>
    <w:rsid w:val="00FF643F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4DC"/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  <w:lang w:val="en-AU" w:eastAsia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F1"/>
    <w:pPr>
      <w:keepNext/>
      <w:spacing w:before="120"/>
      <w:outlineLvl w:val="2"/>
    </w:pPr>
    <w:rPr>
      <w:rFonts w:eastAsia="ＭＳ ゴシック"/>
      <w:b/>
      <w:bCs/>
      <w:i/>
      <w:szCs w:val="26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E06E37"/>
    <w:pPr>
      <w:ind w:firstLine="340"/>
      <w:jc w:val="both"/>
    </w:pPr>
    <w:rPr>
      <w:lang w:val="en-AU" w:eastAsia="en-US"/>
    </w:rPr>
  </w:style>
  <w:style w:type="character" w:customStyle="1" w:styleId="BodyTextChar">
    <w:name w:val="Body Text Char"/>
    <w:link w:val="BodyText"/>
    <w:uiPriority w:val="99"/>
    <w:rsid w:val="00E06E37"/>
    <w:rPr>
      <w:rFonts w:ascii="Times New Roman" w:hAnsi="Times New Roman"/>
      <w:sz w:val="24"/>
      <w:szCs w:val="24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  <w:lang w:val="en-AU" w:eastAsia="en-US"/>
    </w:rPr>
  </w:style>
  <w:style w:type="character" w:customStyle="1" w:styleId="Heading3Char">
    <w:name w:val="Heading 3 Char"/>
    <w:link w:val="Heading3"/>
    <w:uiPriority w:val="9"/>
    <w:rsid w:val="00F312F1"/>
    <w:rPr>
      <w:rFonts w:ascii="Times New Roman" w:eastAsia="ＭＳ ゴシック" w:hAnsi="Times New Roman"/>
      <w:b/>
      <w:bCs/>
      <w:i/>
      <w:sz w:val="24"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  <w:lang w:val="en-AU" w:eastAsia="en-US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  <w:lang w:val="en-AU" w:eastAsia="en-US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  <w:rPr>
      <w:lang w:val="en-AU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  <w:lang w:val="en-AU" w:eastAsia="en-US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  <w:rPr>
      <w:lang w:val="en-AU" w:eastAsia="en-US"/>
    </w:r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  <w:rPr>
      <w:lang w:val="en-AU" w:eastAsia="en-US"/>
    </w:r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1A5FDF"/>
    <w:pPr>
      <w:numPr>
        <w:numId w:val="5"/>
      </w:numPr>
      <w:spacing w:after="120"/>
      <w:ind w:left="357" w:hanging="357"/>
      <w:contextualSpacing/>
      <w:jc w:val="both"/>
    </w:pPr>
    <w:rPr>
      <w:lang w:val="en-AU" w:eastAsia="en-US"/>
    </w:r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 w:eastAsia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D31"/>
    <w:rPr>
      <w:color w:val="0000FF"/>
      <w:u w:val="single"/>
    </w:rPr>
  </w:style>
  <w:style w:type="paragraph" w:customStyle="1" w:styleId="Default">
    <w:name w:val="Default"/>
    <w:rsid w:val="002B7D3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2B7D31"/>
    <w:rPr>
      <w:i/>
      <w:iCs/>
    </w:rPr>
  </w:style>
  <w:style w:type="paragraph" w:customStyle="1" w:styleId="EndNoteBibliographyTitle">
    <w:name w:val="EndNote Bibliography Title"/>
    <w:basedOn w:val="Normal"/>
    <w:rsid w:val="008354E6"/>
    <w:pPr>
      <w:jc w:val="center"/>
    </w:pPr>
    <w:rPr>
      <w:lang w:val="en-US" w:eastAsia="en-US"/>
    </w:rPr>
  </w:style>
  <w:style w:type="paragraph" w:customStyle="1" w:styleId="EndNoteBibliography">
    <w:name w:val="EndNote Bibliography"/>
    <w:basedOn w:val="Normal"/>
    <w:rsid w:val="008354E6"/>
    <w:rPr>
      <w:lang w:val="en-US" w:eastAsia="en-US"/>
    </w:rPr>
  </w:style>
  <w:style w:type="paragraph" w:customStyle="1" w:styleId="p1">
    <w:name w:val="p1"/>
    <w:basedOn w:val="Normal"/>
    <w:rsid w:val="009002A3"/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170A68"/>
  </w:style>
  <w:style w:type="paragraph" w:styleId="NormalWeb">
    <w:name w:val="Normal (Web)"/>
    <w:basedOn w:val="Normal"/>
    <w:uiPriority w:val="99"/>
    <w:semiHidden/>
    <w:unhideWhenUsed/>
    <w:rsid w:val="000C4750"/>
  </w:style>
  <w:style w:type="character" w:customStyle="1" w:styleId="s1">
    <w:name w:val="s1"/>
    <w:basedOn w:val="DefaultParagraphFont"/>
    <w:rsid w:val="001C05E4"/>
    <w:rPr>
      <w:color w:val="0D6C9D"/>
    </w:rPr>
  </w:style>
  <w:style w:type="paragraph" w:customStyle="1" w:styleId="p2">
    <w:name w:val="p2"/>
    <w:basedOn w:val="Normal"/>
    <w:rsid w:val="00163EC3"/>
    <w:rPr>
      <w:rFonts w:ascii="Times" w:hAnsi="Times"/>
      <w:color w:val="141413"/>
      <w:sz w:val="14"/>
      <w:szCs w:val="14"/>
    </w:rPr>
  </w:style>
  <w:style w:type="paragraph" w:styleId="Quote">
    <w:name w:val="Quote"/>
    <w:basedOn w:val="Normal"/>
    <w:next w:val="Normal"/>
    <w:link w:val="QuoteChar"/>
    <w:uiPriority w:val="29"/>
    <w:qFormat/>
    <w:rsid w:val="00457F91"/>
    <w:pPr>
      <w:shd w:val="pct5" w:color="F2F2F2" w:themeColor="background1" w:themeShade="F2" w:fill="auto"/>
      <w:spacing w:after="120"/>
      <w:ind w:left="340" w:firstLine="340"/>
      <w:contextualSpacing/>
      <w:jc w:val="both"/>
    </w:pPr>
    <w:rPr>
      <w:iCs/>
      <w:noProof/>
    </w:rPr>
  </w:style>
  <w:style w:type="character" w:customStyle="1" w:styleId="QuoteChar">
    <w:name w:val="Quote Char"/>
    <w:basedOn w:val="DefaultParagraphFont"/>
    <w:link w:val="Quote"/>
    <w:uiPriority w:val="29"/>
    <w:rsid w:val="00457F91"/>
    <w:rPr>
      <w:rFonts w:ascii="Times New Roman" w:hAnsi="Times New Roman"/>
      <w:iCs/>
      <w:noProof/>
      <w:sz w:val="24"/>
      <w:szCs w:val="24"/>
      <w:shd w:val="pct5" w:color="F2F2F2" w:themeColor="background1" w:themeShade="F2" w:fill="auto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rsid w:val="007B3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6F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9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90E106-52FD-E144-B9A5-21E92660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1964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1754</cp:revision>
  <dcterms:created xsi:type="dcterms:W3CDTF">2017-03-01T02:42:00Z</dcterms:created>
  <dcterms:modified xsi:type="dcterms:W3CDTF">2022-07-30T03:15:00Z</dcterms:modified>
  <cp:category/>
</cp:coreProperties>
</file>