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47DDD" w14:textId="62C8A8A9" w:rsidR="008510D0" w:rsidRDefault="00E9646C" w:rsidP="00187A1B">
      <w:pPr>
        <w:pStyle w:val="BodyText"/>
      </w:pPr>
      <w:r>
        <w:t>The current study ...</w:t>
      </w:r>
    </w:p>
    <w:p w14:paraId="053A8C96" w14:textId="77777777" w:rsidR="00187A1B" w:rsidRDefault="00187A1B" w:rsidP="00187A1B">
      <w:pPr>
        <w:pStyle w:val="BodyText"/>
      </w:pPr>
    </w:p>
    <w:p w14:paraId="3230088C" w14:textId="4DB69CAB" w:rsidR="00187A1B" w:rsidRDefault="00187A1B" w:rsidP="00187A1B">
      <w:pPr>
        <w:pStyle w:val="BodyText"/>
      </w:pPr>
      <w:r>
        <w:t>ASSORTED POINTS</w:t>
      </w:r>
    </w:p>
    <w:p w14:paraId="71A539BD" w14:textId="77777777" w:rsidR="00187A1B" w:rsidRDefault="00187A1B" w:rsidP="00187A1B">
      <w:pPr>
        <w:pStyle w:val="BodyText"/>
        <w:numPr>
          <w:ilvl w:val="0"/>
          <w:numId w:val="7"/>
        </w:numPr>
      </w:pPr>
      <w:bookmarkStart w:id="0" w:name="_GoBack"/>
      <w:bookmarkEnd w:id="0"/>
    </w:p>
    <w:p w14:paraId="516BAF12" w14:textId="77777777" w:rsidR="00187A1B" w:rsidRDefault="00187A1B" w:rsidP="00187A1B">
      <w:pPr>
        <w:pStyle w:val="BodyText"/>
        <w:numPr>
          <w:ilvl w:val="0"/>
          <w:numId w:val="7"/>
        </w:numPr>
      </w:pPr>
    </w:p>
    <w:p w14:paraId="6AA4FDE5" w14:textId="4C899EAD" w:rsidR="00187A1B" w:rsidRDefault="00187A1B" w:rsidP="00187A1B">
      <w:pPr>
        <w:pStyle w:val="BodyText"/>
      </w:pPr>
      <w:r>
        <w:t>REFERENCES</w:t>
      </w:r>
    </w:p>
    <w:p w14:paraId="56AD2C4E" w14:textId="77777777" w:rsidR="00187A1B" w:rsidRPr="00E62969" w:rsidRDefault="00187A1B" w:rsidP="00187A1B">
      <w:pPr>
        <w:pStyle w:val="ListBullet"/>
      </w:pPr>
    </w:p>
    <w:sectPr w:rsidR="00187A1B" w:rsidRPr="00E62969" w:rsidSect="00FD2971">
      <w:headerReference w:type="even" r:id="rId8"/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766E5" w14:textId="77777777" w:rsidR="00B90F4E" w:rsidRDefault="00B90F4E" w:rsidP="00A104D0">
      <w:r>
        <w:separator/>
      </w:r>
    </w:p>
  </w:endnote>
  <w:endnote w:type="continuationSeparator" w:id="0">
    <w:p w14:paraId="6660BFBC" w14:textId="77777777" w:rsidR="00B90F4E" w:rsidRDefault="00B90F4E" w:rsidP="00A10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1FADC" w14:textId="77777777" w:rsidR="00B90F4E" w:rsidRDefault="00B90F4E" w:rsidP="00A104D0">
      <w:r>
        <w:separator/>
      </w:r>
    </w:p>
  </w:footnote>
  <w:footnote w:type="continuationSeparator" w:id="0">
    <w:p w14:paraId="7A9A0140" w14:textId="77777777" w:rsidR="00B90F4E" w:rsidRDefault="00B90F4E" w:rsidP="00A104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55CBF" w14:textId="77777777" w:rsidR="00A104D0" w:rsidRDefault="00A104D0" w:rsidP="00E735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140226" w14:textId="77777777" w:rsidR="00A104D0" w:rsidRDefault="00A104D0" w:rsidP="00A104D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10336" w14:textId="77777777" w:rsidR="00A104D0" w:rsidRDefault="00A104D0" w:rsidP="00E735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7A1B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84F400" w14:textId="77777777" w:rsidR="00A104D0" w:rsidRDefault="00A104D0" w:rsidP="00163BB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6C8DC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143C70"/>
    <w:multiLevelType w:val="hybridMultilevel"/>
    <w:tmpl w:val="A978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500E2"/>
    <w:multiLevelType w:val="hybridMultilevel"/>
    <w:tmpl w:val="F7C0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71B07"/>
    <w:multiLevelType w:val="hybridMultilevel"/>
    <w:tmpl w:val="2612C80A"/>
    <w:lvl w:ilvl="0" w:tplc="051A11C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E39A3"/>
    <w:multiLevelType w:val="hybridMultilevel"/>
    <w:tmpl w:val="C936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84E61"/>
    <w:multiLevelType w:val="hybridMultilevel"/>
    <w:tmpl w:val="5E82FA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AE4C35"/>
    <w:multiLevelType w:val="hybridMultilevel"/>
    <w:tmpl w:val="B87276E4"/>
    <w:lvl w:ilvl="0" w:tplc="641CDF2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0&lt;/ScanUnformatted&gt;&lt;ScanChanges&gt;0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pasrsfrmavxwoedtfk5asp5pv5fwvzvt9va&quot;&gt;untitled-endnote&lt;record-ids&gt;&lt;item&gt;3&lt;/item&gt;&lt;item&gt;4&lt;/item&gt;&lt;item&gt;6&lt;/item&gt;&lt;item&gt;7&lt;/item&gt;&lt;item&gt;8&lt;/item&gt;&lt;item&gt;9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2&lt;/item&gt;&lt;item&gt;23&lt;/item&gt;&lt;item&gt;24&lt;/item&gt;&lt;item&gt;25&lt;/item&gt;&lt;item&gt;26&lt;/item&gt;&lt;item&gt;27&lt;/item&gt;&lt;item&gt;28&lt;/item&gt;&lt;item&gt;29&lt;/item&gt;&lt;item&gt;30&lt;/item&gt;&lt;item&gt;32&lt;/item&gt;&lt;item&gt;33&lt;/item&gt;&lt;item&gt;34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/record-ids&gt;&lt;/item&gt;&lt;/Libraries&gt;"/>
  </w:docVars>
  <w:rsids>
    <w:rsidRoot w:val="00A071DB"/>
    <w:rsid w:val="00000464"/>
    <w:rsid w:val="00001345"/>
    <w:rsid w:val="00001617"/>
    <w:rsid w:val="000032BA"/>
    <w:rsid w:val="0000549E"/>
    <w:rsid w:val="0001162B"/>
    <w:rsid w:val="000146A0"/>
    <w:rsid w:val="000156A2"/>
    <w:rsid w:val="00016F7B"/>
    <w:rsid w:val="00023BDF"/>
    <w:rsid w:val="00024DF7"/>
    <w:rsid w:val="00025908"/>
    <w:rsid w:val="00027258"/>
    <w:rsid w:val="0002729E"/>
    <w:rsid w:val="00027CE4"/>
    <w:rsid w:val="00031069"/>
    <w:rsid w:val="000323DF"/>
    <w:rsid w:val="00033B5A"/>
    <w:rsid w:val="000351AA"/>
    <w:rsid w:val="00036E62"/>
    <w:rsid w:val="000375F6"/>
    <w:rsid w:val="00037CF6"/>
    <w:rsid w:val="00037FD3"/>
    <w:rsid w:val="00040263"/>
    <w:rsid w:val="000418BA"/>
    <w:rsid w:val="00042FB8"/>
    <w:rsid w:val="000439F3"/>
    <w:rsid w:val="0004514C"/>
    <w:rsid w:val="00053024"/>
    <w:rsid w:val="00053184"/>
    <w:rsid w:val="00054398"/>
    <w:rsid w:val="00054789"/>
    <w:rsid w:val="000567AC"/>
    <w:rsid w:val="00057A58"/>
    <w:rsid w:val="000600FF"/>
    <w:rsid w:val="000632B3"/>
    <w:rsid w:val="00066DA8"/>
    <w:rsid w:val="000716D1"/>
    <w:rsid w:val="000723EA"/>
    <w:rsid w:val="00072838"/>
    <w:rsid w:val="000729E1"/>
    <w:rsid w:val="00072F26"/>
    <w:rsid w:val="00073FD8"/>
    <w:rsid w:val="000804F5"/>
    <w:rsid w:val="00081CE2"/>
    <w:rsid w:val="00084CE2"/>
    <w:rsid w:val="00086391"/>
    <w:rsid w:val="00090960"/>
    <w:rsid w:val="00092115"/>
    <w:rsid w:val="00093390"/>
    <w:rsid w:val="000933CF"/>
    <w:rsid w:val="00093718"/>
    <w:rsid w:val="00093921"/>
    <w:rsid w:val="00096573"/>
    <w:rsid w:val="00097DE5"/>
    <w:rsid w:val="000A06C4"/>
    <w:rsid w:val="000A1D58"/>
    <w:rsid w:val="000A3D6A"/>
    <w:rsid w:val="000A3E45"/>
    <w:rsid w:val="000A632E"/>
    <w:rsid w:val="000A6E40"/>
    <w:rsid w:val="000B1B9A"/>
    <w:rsid w:val="000B3712"/>
    <w:rsid w:val="000B7F5E"/>
    <w:rsid w:val="000B7FB9"/>
    <w:rsid w:val="000C0085"/>
    <w:rsid w:val="000C0407"/>
    <w:rsid w:val="000C07B2"/>
    <w:rsid w:val="000C1417"/>
    <w:rsid w:val="000C293D"/>
    <w:rsid w:val="000C2A9F"/>
    <w:rsid w:val="000C3254"/>
    <w:rsid w:val="000C4750"/>
    <w:rsid w:val="000C49A6"/>
    <w:rsid w:val="000C4F56"/>
    <w:rsid w:val="000C513F"/>
    <w:rsid w:val="000C532A"/>
    <w:rsid w:val="000C5E94"/>
    <w:rsid w:val="000C725B"/>
    <w:rsid w:val="000D0F6C"/>
    <w:rsid w:val="000D24F7"/>
    <w:rsid w:val="000D278E"/>
    <w:rsid w:val="000D30DA"/>
    <w:rsid w:val="000D40F4"/>
    <w:rsid w:val="000D4E16"/>
    <w:rsid w:val="000D646D"/>
    <w:rsid w:val="000D7A9F"/>
    <w:rsid w:val="000E0236"/>
    <w:rsid w:val="000E0563"/>
    <w:rsid w:val="000E32A2"/>
    <w:rsid w:val="000E43EA"/>
    <w:rsid w:val="000E6445"/>
    <w:rsid w:val="000F0FC0"/>
    <w:rsid w:val="000F17D6"/>
    <w:rsid w:val="000F48DA"/>
    <w:rsid w:val="000F6C75"/>
    <w:rsid w:val="000F6CEA"/>
    <w:rsid w:val="000F7AE0"/>
    <w:rsid w:val="00100E52"/>
    <w:rsid w:val="00101666"/>
    <w:rsid w:val="00101C18"/>
    <w:rsid w:val="001034FE"/>
    <w:rsid w:val="001040C8"/>
    <w:rsid w:val="0010507B"/>
    <w:rsid w:val="00106932"/>
    <w:rsid w:val="00106CD1"/>
    <w:rsid w:val="00107C27"/>
    <w:rsid w:val="00110D08"/>
    <w:rsid w:val="00114712"/>
    <w:rsid w:val="00116361"/>
    <w:rsid w:val="0012018D"/>
    <w:rsid w:val="001205E0"/>
    <w:rsid w:val="00120F9D"/>
    <w:rsid w:val="001210DE"/>
    <w:rsid w:val="0012135F"/>
    <w:rsid w:val="00121564"/>
    <w:rsid w:val="001233F3"/>
    <w:rsid w:val="0012656E"/>
    <w:rsid w:val="001276C4"/>
    <w:rsid w:val="00130BEA"/>
    <w:rsid w:val="00131164"/>
    <w:rsid w:val="00131764"/>
    <w:rsid w:val="00131AC0"/>
    <w:rsid w:val="00131AE9"/>
    <w:rsid w:val="00132304"/>
    <w:rsid w:val="00132E4D"/>
    <w:rsid w:val="00135CFC"/>
    <w:rsid w:val="00136C85"/>
    <w:rsid w:val="0013704C"/>
    <w:rsid w:val="00137D4D"/>
    <w:rsid w:val="00140B6B"/>
    <w:rsid w:val="00141059"/>
    <w:rsid w:val="00141433"/>
    <w:rsid w:val="001419A5"/>
    <w:rsid w:val="00144738"/>
    <w:rsid w:val="00144A16"/>
    <w:rsid w:val="001451B1"/>
    <w:rsid w:val="001467CD"/>
    <w:rsid w:val="00146D1B"/>
    <w:rsid w:val="001509CA"/>
    <w:rsid w:val="00150A86"/>
    <w:rsid w:val="001528FE"/>
    <w:rsid w:val="0015369C"/>
    <w:rsid w:val="00153BF8"/>
    <w:rsid w:val="00154E03"/>
    <w:rsid w:val="001575AD"/>
    <w:rsid w:val="00163510"/>
    <w:rsid w:val="001639E5"/>
    <w:rsid w:val="00163BB7"/>
    <w:rsid w:val="00163CD4"/>
    <w:rsid w:val="00163EC3"/>
    <w:rsid w:val="0016477C"/>
    <w:rsid w:val="0016532C"/>
    <w:rsid w:val="0016540C"/>
    <w:rsid w:val="001661F2"/>
    <w:rsid w:val="00166925"/>
    <w:rsid w:val="00167BAF"/>
    <w:rsid w:val="00167DDB"/>
    <w:rsid w:val="0017049D"/>
    <w:rsid w:val="00170A68"/>
    <w:rsid w:val="001715F5"/>
    <w:rsid w:val="001717CD"/>
    <w:rsid w:val="00171CE0"/>
    <w:rsid w:val="00171D18"/>
    <w:rsid w:val="00172330"/>
    <w:rsid w:val="00172EF6"/>
    <w:rsid w:val="0017367F"/>
    <w:rsid w:val="00173D35"/>
    <w:rsid w:val="00174677"/>
    <w:rsid w:val="00177E3A"/>
    <w:rsid w:val="0018184D"/>
    <w:rsid w:val="00182AF7"/>
    <w:rsid w:val="001839F2"/>
    <w:rsid w:val="00184368"/>
    <w:rsid w:val="001864BE"/>
    <w:rsid w:val="00187334"/>
    <w:rsid w:val="00187A1B"/>
    <w:rsid w:val="00191031"/>
    <w:rsid w:val="00191B49"/>
    <w:rsid w:val="001928E1"/>
    <w:rsid w:val="00192D70"/>
    <w:rsid w:val="00194343"/>
    <w:rsid w:val="001961D5"/>
    <w:rsid w:val="001962DB"/>
    <w:rsid w:val="0019758C"/>
    <w:rsid w:val="00197BA8"/>
    <w:rsid w:val="001A00B3"/>
    <w:rsid w:val="001A222F"/>
    <w:rsid w:val="001A4479"/>
    <w:rsid w:val="001A5C93"/>
    <w:rsid w:val="001A5FDF"/>
    <w:rsid w:val="001A6FE5"/>
    <w:rsid w:val="001A77AF"/>
    <w:rsid w:val="001B0BDA"/>
    <w:rsid w:val="001B17F7"/>
    <w:rsid w:val="001B29B7"/>
    <w:rsid w:val="001B3D95"/>
    <w:rsid w:val="001B5D6C"/>
    <w:rsid w:val="001B6459"/>
    <w:rsid w:val="001B64DB"/>
    <w:rsid w:val="001B7007"/>
    <w:rsid w:val="001C05E4"/>
    <w:rsid w:val="001C205F"/>
    <w:rsid w:val="001C3977"/>
    <w:rsid w:val="001C4167"/>
    <w:rsid w:val="001C428A"/>
    <w:rsid w:val="001C461B"/>
    <w:rsid w:val="001C6A99"/>
    <w:rsid w:val="001C7360"/>
    <w:rsid w:val="001D027A"/>
    <w:rsid w:val="001D26E8"/>
    <w:rsid w:val="001D3E90"/>
    <w:rsid w:val="001D7B49"/>
    <w:rsid w:val="001E0234"/>
    <w:rsid w:val="001E0886"/>
    <w:rsid w:val="001E3429"/>
    <w:rsid w:val="001E38CB"/>
    <w:rsid w:val="001E48BD"/>
    <w:rsid w:val="001E4FDC"/>
    <w:rsid w:val="001E57A9"/>
    <w:rsid w:val="001E59E5"/>
    <w:rsid w:val="001E6045"/>
    <w:rsid w:val="001E6BF2"/>
    <w:rsid w:val="001E704B"/>
    <w:rsid w:val="001E7FE7"/>
    <w:rsid w:val="001F09C8"/>
    <w:rsid w:val="001F27C4"/>
    <w:rsid w:val="001F3CCA"/>
    <w:rsid w:val="001F3E71"/>
    <w:rsid w:val="001F61AC"/>
    <w:rsid w:val="001F680C"/>
    <w:rsid w:val="002020FE"/>
    <w:rsid w:val="00202BCF"/>
    <w:rsid w:val="00203FA7"/>
    <w:rsid w:val="00204627"/>
    <w:rsid w:val="00207797"/>
    <w:rsid w:val="002101C4"/>
    <w:rsid w:val="00210EAB"/>
    <w:rsid w:val="00211206"/>
    <w:rsid w:val="00211235"/>
    <w:rsid w:val="0021170C"/>
    <w:rsid w:val="00211913"/>
    <w:rsid w:val="00214DC0"/>
    <w:rsid w:val="00215F4F"/>
    <w:rsid w:val="0021695C"/>
    <w:rsid w:val="00216FF7"/>
    <w:rsid w:val="00220AD0"/>
    <w:rsid w:val="00221578"/>
    <w:rsid w:val="00224D98"/>
    <w:rsid w:val="00225B0D"/>
    <w:rsid w:val="00226AD0"/>
    <w:rsid w:val="002307A7"/>
    <w:rsid w:val="002312F7"/>
    <w:rsid w:val="00231770"/>
    <w:rsid w:val="00231F84"/>
    <w:rsid w:val="002321E4"/>
    <w:rsid w:val="002324BA"/>
    <w:rsid w:val="002324F0"/>
    <w:rsid w:val="00233F43"/>
    <w:rsid w:val="00235476"/>
    <w:rsid w:val="00236D94"/>
    <w:rsid w:val="0023757C"/>
    <w:rsid w:val="002401A6"/>
    <w:rsid w:val="00243C72"/>
    <w:rsid w:val="002447BA"/>
    <w:rsid w:val="00245495"/>
    <w:rsid w:val="00245E39"/>
    <w:rsid w:val="0024709B"/>
    <w:rsid w:val="0024749B"/>
    <w:rsid w:val="00247A09"/>
    <w:rsid w:val="002509CB"/>
    <w:rsid w:val="0025323E"/>
    <w:rsid w:val="002543F3"/>
    <w:rsid w:val="0025637E"/>
    <w:rsid w:val="00256EA8"/>
    <w:rsid w:val="00260477"/>
    <w:rsid w:val="002628E8"/>
    <w:rsid w:val="00263D40"/>
    <w:rsid w:val="002649E7"/>
    <w:rsid w:val="0026588B"/>
    <w:rsid w:val="00266F34"/>
    <w:rsid w:val="002675AB"/>
    <w:rsid w:val="0027094A"/>
    <w:rsid w:val="002710EB"/>
    <w:rsid w:val="002718DE"/>
    <w:rsid w:val="00271F3E"/>
    <w:rsid w:val="0027229C"/>
    <w:rsid w:val="0027522E"/>
    <w:rsid w:val="002752DB"/>
    <w:rsid w:val="002753FC"/>
    <w:rsid w:val="00280D01"/>
    <w:rsid w:val="00281DC3"/>
    <w:rsid w:val="00282B76"/>
    <w:rsid w:val="00283023"/>
    <w:rsid w:val="0028493D"/>
    <w:rsid w:val="002858B0"/>
    <w:rsid w:val="00285D2C"/>
    <w:rsid w:val="00287406"/>
    <w:rsid w:val="00287A0F"/>
    <w:rsid w:val="00287F37"/>
    <w:rsid w:val="00290402"/>
    <w:rsid w:val="002913A1"/>
    <w:rsid w:val="0029294A"/>
    <w:rsid w:val="0029443A"/>
    <w:rsid w:val="00295496"/>
    <w:rsid w:val="0029602E"/>
    <w:rsid w:val="00297606"/>
    <w:rsid w:val="002A0E3B"/>
    <w:rsid w:val="002A2043"/>
    <w:rsid w:val="002A35EF"/>
    <w:rsid w:val="002A4CFB"/>
    <w:rsid w:val="002A60CE"/>
    <w:rsid w:val="002A740B"/>
    <w:rsid w:val="002B2005"/>
    <w:rsid w:val="002B2043"/>
    <w:rsid w:val="002B2580"/>
    <w:rsid w:val="002B39E8"/>
    <w:rsid w:val="002B44B9"/>
    <w:rsid w:val="002B4839"/>
    <w:rsid w:val="002B5A25"/>
    <w:rsid w:val="002B67A0"/>
    <w:rsid w:val="002B6CE7"/>
    <w:rsid w:val="002B7D31"/>
    <w:rsid w:val="002C19E1"/>
    <w:rsid w:val="002C36E5"/>
    <w:rsid w:val="002C5EE8"/>
    <w:rsid w:val="002C65C0"/>
    <w:rsid w:val="002C7300"/>
    <w:rsid w:val="002D1236"/>
    <w:rsid w:val="002D2F04"/>
    <w:rsid w:val="002D4CB3"/>
    <w:rsid w:val="002D4CEA"/>
    <w:rsid w:val="002D51BB"/>
    <w:rsid w:val="002E00B7"/>
    <w:rsid w:val="002E0FA5"/>
    <w:rsid w:val="002E1A69"/>
    <w:rsid w:val="002E2C5C"/>
    <w:rsid w:val="002E48AC"/>
    <w:rsid w:val="002E55C7"/>
    <w:rsid w:val="002E73FD"/>
    <w:rsid w:val="002F01E0"/>
    <w:rsid w:val="002F14DE"/>
    <w:rsid w:val="002F1887"/>
    <w:rsid w:val="002F193D"/>
    <w:rsid w:val="002F3143"/>
    <w:rsid w:val="002F4769"/>
    <w:rsid w:val="002F59F8"/>
    <w:rsid w:val="003016E6"/>
    <w:rsid w:val="0030212B"/>
    <w:rsid w:val="0030249F"/>
    <w:rsid w:val="00304FD0"/>
    <w:rsid w:val="0030507C"/>
    <w:rsid w:val="003057BE"/>
    <w:rsid w:val="0030593E"/>
    <w:rsid w:val="0030672B"/>
    <w:rsid w:val="00306940"/>
    <w:rsid w:val="003115F9"/>
    <w:rsid w:val="003121B5"/>
    <w:rsid w:val="003139E7"/>
    <w:rsid w:val="003208D6"/>
    <w:rsid w:val="00322359"/>
    <w:rsid w:val="003225F9"/>
    <w:rsid w:val="00323C3B"/>
    <w:rsid w:val="003249AB"/>
    <w:rsid w:val="003258A7"/>
    <w:rsid w:val="00326289"/>
    <w:rsid w:val="00327C46"/>
    <w:rsid w:val="00330FE7"/>
    <w:rsid w:val="00331615"/>
    <w:rsid w:val="00332C7A"/>
    <w:rsid w:val="00332FBD"/>
    <w:rsid w:val="00333A22"/>
    <w:rsid w:val="00334162"/>
    <w:rsid w:val="00335C7F"/>
    <w:rsid w:val="00335D5C"/>
    <w:rsid w:val="00337592"/>
    <w:rsid w:val="00337E1B"/>
    <w:rsid w:val="0034112B"/>
    <w:rsid w:val="0034336B"/>
    <w:rsid w:val="0034766C"/>
    <w:rsid w:val="00352063"/>
    <w:rsid w:val="00352A45"/>
    <w:rsid w:val="00354538"/>
    <w:rsid w:val="00354BC4"/>
    <w:rsid w:val="003558A2"/>
    <w:rsid w:val="003565F8"/>
    <w:rsid w:val="00360508"/>
    <w:rsid w:val="00360BB0"/>
    <w:rsid w:val="003614DC"/>
    <w:rsid w:val="00362C1F"/>
    <w:rsid w:val="003656D7"/>
    <w:rsid w:val="00370C13"/>
    <w:rsid w:val="003715C2"/>
    <w:rsid w:val="0037214C"/>
    <w:rsid w:val="00372C25"/>
    <w:rsid w:val="00373722"/>
    <w:rsid w:val="003749DB"/>
    <w:rsid w:val="00374A8C"/>
    <w:rsid w:val="0037695B"/>
    <w:rsid w:val="00376E01"/>
    <w:rsid w:val="00376F56"/>
    <w:rsid w:val="003807B2"/>
    <w:rsid w:val="00380947"/>
    <w:rsid w:val="00380BCD"/>
    <w:rsid w:val="003816AE"/>
    <w:rsid w:val="00382AF5"/>
    <w:rsid w:val="003834F1"/>
    <w:rsid w:val="00384B31"/>
    <w:rsid w:val="0038535A"/>
    <w:rsid w:val="0038564F"/>
    <w:rsid w:val="00385D07"/>
    <w:rsid w:val="0038678D"/>
    <w:rsid w:val="00386D3C"/>
    <w:rsid w:val="003925AC"/>
    <w:rsid w:val="0039356C"/>
    <w:rsid w:val="00393F19"/>
    <w:rsid w:val="003941A3"/>
    <w:rsid w:val="00394494"/>
    <w:rsid w:val="00394783"/>
    <w:rsid w:val="003961BB"/>
    <w:rsid w:val="0039674D"/>
    <w:rsid w:val="003974D0"/>
    <w:rsid w:val="003A01AD"/>
    <w:rsid w:val="003A1762"/>
    <w:rsid w:val="003A2FB8"/>
    <w:rsid w:val="003A48E6"/>
    <w:rsid w:val="003A606A"/>
    <w:rsid w:val="003A61B9"/>
    <w:rsid w:val="003A6CFE"/>
    <w:rsid w:val="003B0203"/>
    <w:rsid w:val="003B7F55"/>
    <w:rsid w:val="003C41BC"/>
    <w:rsid w:val="003D2DD7"/>
    <w:rsid w:val="003D4380"/>
    <w:rsid w:val="003D4728"/>
    <w:rsid w:val="003D5811"/>
    <w:rsid w:val="003D5C0F"/>
    <w:rsid w:val="003E00A2"/>
    <w:rsid w:val="003E0564"/>
    <w:rsid w:val="003E0A77"/>
    <w:rsid w:val="003E5FA6"/>
    <w:rsid w:val="003E782F"/>
    <w:rsid w:val="003E7F3A"/>
    <w:rsid w:val="003F1A1F"/>
    <w:rsid w:val="003F2F15"/>
    <w:rsid w:val="003F300C"/>
    <w:rsid w:val="003F36F1"/>
    <w:rsid w:val="003F3754"/>
    <w:rsid w:val="003F3EF6"/>
    <w:rsid w:val="003F4174"/>
    <w:rsid w:val="004009C0"/>
    <w:rsid w:val="00403755"/>
    <w:rsid w:val="0040422A"/>
    <w:rsid w:val="00406BFF"/>
    <w:rsid w:val="00406DEE"/>
    <w:rsid w:val="00410806"/>
    <w:rsid w:val="004133E6"/>
    <w:rsid w:val="004138EB"/>
    <w:rsid w:val="00413C29"/>
    <w:rsid w:val="00413D19"/>
    <w:rsid w:val="00415F58"/>
    <w:rsid w:val="00416A5E"/>
    <w:rsid w:val="00416C26"/>
    <w:rsid w:val="00417F3F"/>
    <w:rsid w:val="00420CBC"/>
    <w:rsid w:val="00421EB3"/>
    <w:rsid w:val="00423A6B"/>
    <w:rsid w:val="0042467A"/>
    <w:rsid w:val="00426B2C"/>
    <w:rsid w:val="00427014"/>
    <w:rsid w:val="00427DDB"/>
    <w:rsid w:val="00431C52"/>
    <w:rsid w:val="004323E2"/>
    <w:rsid w:val="00432A72"/>
    <w:rsid w:val="00432B17"/>
    <w:rsid w:val="00432CC6"/>
    <w:rsid w:val="00433328"/>
    <w:rsid w:val="004343B4"/>
    <w:rsid w:val="0043600B"/>
    <w:rsid w:val="00440062"/>
    <w:rsid w:val="0044067F"/>
    <w:rsid w:val="00441B2A"/>
    <w:rsid w:val="00442506"/>
    <w:rsid w:val="00442D3A"/>
    <w:rsid w:val="0044385F"/>
    <w:rsid w:val="0044490E"/>
    <w:rsid w:val="00445BC9"/>
    <w:rsid w:val="00446809"/>
    <w:rsid w:val="00446B78"/>
    <w:rsid w:val="00447A6B"/>
    <w:rsid w:val="00447EDF"/>
    <w:rsid w:val="00450A34"/>
    <w:rsid w:val="00450F9F"/>
    <w:rsid w:val="00453E31"/>
    <w:rsid w:val="0045654D"/>
    <w:rsid w:val="0045684D"/>
    <w:rsid w:val="00456AC7"/>
    <w:rsid w:val="00457F91"/>
    <w:rsid w:val="00460D38"/>
    <w:rsid w:val="00461A78"/>
    <w:rsid w:val="00461FC6"/>
    <w:rsid w:val="004622DD"/>
    <w:rsid w:val="00464E4F"/>
    <w:rsid w:val="00465A9B"/>
    <w:rsid w:val="00465E7C"/>
    <w:rsid w:val="00466E36"/>
    <w:rsid w:val="0046765A"/>
    <w:rsid w:val="004676D7"/>
    <w:rsid w:val="00467CA1"/>
    <w:rsid w:val="004713CB"/>
    <w:rsid w:val="00471F94"/>
    <w:rsid w:val="00473317"/>
    <w:rsid w:val="004773D4"/>
    <w:rsid w:val="00480E12"/>
    <w:rsid w:val="00481824"/>
    <w:rsid w:val="00481935"/>
    <w:rsid w:val="00484E7D"/>
    <w:rsid w:val="004855D0"/>
    <w:rsid w:val="004858AC"/>
    <w:rsid w:val="0048725C"/>
    <w:rsid w:val="00487941"/>
    <w:rsid w:val="00490298"/>
    <w:rsid w:val="00491FD3"/>
    <w:rsid w:val="00495E1A"/>
    <w:rsid w:val="00496D61"/>
    <w:rsid w:val="00496F5E"/>
    <w:rsid w:val="004A02D8"/>
    <w:rsid w:val="004A09D4"/>
    <w:rsid w:val="004A0DA2"/>
    <w:rsid w:val="004A1FB9"/>
    <w:rsid w:val="004A2263"/>
    <w:rsid w:val="004A30C2"/>
    <w:rsid w:val="004A4974"/>
    <w:rsid w:val="004A62E9"/>
    <w:rsid w:val="004A6E05"/>
    <w:rsid w:val="004A71D3"/>
    <w:rsid w:val="004B0D22"/>
    <w:rsid w:val="004B1606"/>
    <w:rsid w:val="004B29A4"/>
    <w:rsid w:val="004B310A"/>
    <w:rsid w:val="004B3420"/>
    <w:rsid w:val="004B3490"/>
    <w:rsid w:val="004B4297"/>
    <w:rsid w:val="004B521E"/>
    <w:rsid w:val="004B5C5B"/>
    <w:rsid w:val="004B625D"/>
    <w:rsid w:val="004B7038"/>
    <w:rsid w:val="004B7A84"/>
    <w:rsid w:val="004B7BBD"/>
    <w:rsid w:val="004C0968"/>
    <w:rsid w:val="004C2B48"/>
    <w:rsid w:val="004C655E"/>
    <w:rsid w:val="004C70E3"/>
    <w:rsid w:val="004C75A6"/>
    <w:rsid w:val="004D0A3C"/>
    <w:rsid w:val="004D17B8"/>
    <w:rsid w:val="004D1CB4"/>
    <w:rsid w:val="004D2048"/>
    <w:rsid w:val="004D292E"/>
    <w:rsid w:val="004D2965"/>
    <w:rsid w:val="004D2D61"/>
    <w:rsid w:val="004D39D1"/>
    <w:rsid w:val="004D51E9"/>
    <w:rsid w:val="004D603C"/>
    <w:rsid w:val="004D6417"/>
    <w:rsid w:val="004D6661"/>
    <w:rsid w:val="004D6F0F"/>
    <w:rsid w:val="004D7485"/>
    <w:rsid w:val="004D7AF7"/>
    <w:rsid w:val="004E0127"/>
    <w:rsid w:val="004E45F9"/>
    <w:rsid w:val="004E5EE8"/>
    <w:rsid w:val="004E67B3"/>
    <w:rsid w:val="004E74CF"/>
    <w:rsid w:val="004E7E28"/>
    <w:rsid w:val="004F0A8A"/>
    <w:rsid w:val="004F2731"/>
    <w:rsid w:val="004F3A4B"/>
    <w:rsid w:val="004F5D76"/>
    <w:rsid w:val="004F66D2"/>
    <w:rsid w:val="004F7C12"/>
    <w:rsid w:val="005006BC"/>
    <w:rsid w:val="005013E2"/>
    <w:rsid w:val="0050217A"/>
    <w:rsid w:val="005023FD"/>
    <w:rsid w:val="0050272D"/>
    <w:rsid w:val="005030A1"/>
    <w:rsid w:val="005052DF"/>
    <w:rsid w:val="00505CF1"/>
    <w:rsid w:val="00507021"/>
    <w:rsid w:val="00511A9A"/>
    <w:rsid w:val="00511D96"/>
    <w:rsid w:val="00511EAC"/>
    <w:rsid w:val="00512B10"/>
    <w:rsid w:val="00513583"/>
    <w:rsid w:val="00513C8C"/>
    <w:rsid w:val="00514555"/>
    <w:rsid w:val="00517781"/>
    <w:rsid w:val="00521B20"/>
    <w:rsid w:val="00521BB9"/>
    <w:rsid w:val="005230A7"/>
    <w:rsid w:val="00524D44"/>
    <w:rsid w:val="00527B99"/>
    <w:rsid w:val="00530BE3"/>
    <w:rsid w:val="00530CD8"/>
    <w:rsid w:val="00532A85"/>
    <w:rsid w:val="00532E0C"/>
    <w:rsid w:val="00533CF1"/>
    <w:rsid w:val="00534E25"/>
    <w:rsid w:val="00536C24"/>
    <w:rsid w:val="00542764"/>
    <w:rsid w:val="00543401"/>
    <w:rsid w:val="00543935"/>
    <w:rsid w:val="00544E1F"/>
    <w:rsid w:val="0054791D"/>
    <w:rsid w:val="00550F56"/>
    <w:rsid w:val="0055483B"/>
    <w:rsid w:val="00554DCC"/>
    <w:rsid w:val="005568EE"/>
    <w:rsid w:val="005573ED"/>
    <w:rsid w:val="00560C06"/>
    <w:rsid w:val="00560CD0"/>
    <w:rsid w:val="00561793"/>
    <w:rsid w:val="00562B44"/>
    <w:rsid w:val="00563197"/>
    <w:rsid w:val="00563803"/>
    <w:rsid w:val="00564BBB"/>
    <w:rsid w:val="00564D81"/>
    <w:rsid w:val="00565E12"/>
    <w:rsid w:val="00566D23"/>
    <w:rsid w:val="005724AC"/>
    <w:rsid w:val="00572C09"/>
    <w:rsid w:val="00573813"/>
    <w:rsid w:val="00573E35"/>
    <w:rsid w:val="00574173"/>
    <w:rsid w:val="005741E9"/>
    <w:rsid w:val="0057546D"/>
    <w:rsid w:val="0057548F"/>
    <w:rsid w:val="00580DFC"/>
    <w:rsid w:val="00581481"/>
    <w:rsid w:val="0058235F"/>
    <w:rsid w:val="005838B7"/>
    <w:rsid w:val="00584457"/>
    <w:rsid w:val="00586B67"/>
    <w:rsid w:val="005909B1"/>
    <w:rsid w:val="00591845"/>
    <w:rsid w:val="00592C8E"/>
    <w:rsid w:val="005932B2"/>
    <w:rsid w:val="00593AF8"/>
    <w:rsid w:val="0059499C"/>
    <w:rsid w:val="005952CE"/>
    <w:rsid w:val="005952F4"/>
    <w:rsid w:val="00597908"/>
    <w:rsid w:val="00597CA4"/>
    <w:rsid w:val="005A21B7"/>
    <w:rsid w:val="005A2DC1"/>
    <w:rsid w:val="005A4670"/>
    <w:rsid w:val="005A577B"/>
    <w:rsid w:val="005B2C87"/>
    <w:rsid w:val="005B4F4E"/>
    <w:rsid w:val="005B5A31"/>
    <w:rsid w:val="005B6160"/>
    <w:rsid w:val="005B6B66"/>
    <w:rsid w:val="005C0DC2"/>
    <w:rsid w:val="005C1343"/>
    <w:rsid w:val="005C1F22"/>
    <w:rsid w:val="005C3BBF"/>
    <w:rsid w:val="005C40DC"/>
    <w:rsid w:val="005C44A3"/>
    <w:rsid w:val="005C5D92"/>
    <w:rsid w:val="005C7359"/>
    <w:rsid w:val="005C756E"/>
    <w:rsid w:val="005C79E1"/>
    <w:rsid w:val="005D1251"/>
    <w:rsid w:val="005D2418"/>
    <w:rsid w:val="005D365E"/>
    <w:rsid w:val="005D48C7"/>
    <w:rsid w:val="005D6531"/>
    <w:rsid w:val="005D6CC8"/>
    <w:rsid w:val="005E1847"/>
    <w:rsid w:val="005E3108"/>
    <w:rsid w:val="005E3BE5"/>
    <w:rsid w:val="005E5899"/>
    <w:rsid w:val="005E6963"/>
    <w:rsid w:val="005F0150"/>
    <w:rsid w:val="005F0CBA"/>
    <w:rsid w:val="005F19D1"/>
    <w:rsid w:val="005F35CD"/>
    <w:rsid w:val="005F3A09"/>
    <w:rsid w:val="005F4068"/>
    <w:rsid w:val="00602ABA"/>
    <w:rsid w:val="0060726A"/>
    <w:rsid w:val="0060739A"/>
    <w:rsid w:val="0060743E"/>
    <w:rsid w:val="00610C62"/>
    <w:rsid w:val="006131B7"/>
    <w:rsid w:val="0061364B"/>
    <w:rsid w:val="00613F8D"/>
    <w:rsid w:val="00614509"/>
    <w:rsid w:val="006145D2"/>
    <w:rsid w:val="006150A8"/>
    <w:rsid w:val="00615335"/>
    <w:rsid w:val="006153C0"/>
    <w:rsid w:val="00616015"/>
    <w:rsid w:val="006161D0"/>
    <w:rsid w:val="0061657A"/>
    <w:rsid w:val="006167B7"/>
    <w:rsid w:val="00623F40"/>
    <w:rsid w:val="006249AE"/>
    <w:rsid w:val="00624C2D"/>
    <w:rsid w:val="006250D0"/>
    <w:rsid w:val="00625A8D"/>
    <w:rsid w:val="00627D0C"/>
    <w:rsid w:val="00630324"/>
    <w:rsid w:val="00631B2F"/>
    <w:rsid w:val="00632AC7"/>
    <w:rsid w:val="0063436B"/>
    <w:rsid w:val="006344FE"/>
    <w:rsid w:val="00635209"/>
    <w:rsid w:val="00635EEF"/>
    <w:rsid w:val="00636DB1"/>
    <w:rsid w:val="00637922"/>
    <w:rsid w:val="006408DB"/>
    <w:rsid w:val="00640DAB"/>
    <w:rsid w:val="006433FD"/>
    <w:rsid w:val="0064374E"/>
    <w:rsid w:val="006447A0"/>
    <w:rsid w:val="00645045"/>
    <w:rsid w:val="0064540E"/>
    <w:rsid w:val="006458B9"/>
    <w:rsid w:val="00645BA5"/>
    <w:rsid w:val="00645EB0"/>
    <w:rsid w:val="00646045"/>
    <w:rsid w:val="006464F0"/>
    <w:rsid w:val="00646C41"/>
    <w:rsid w:val="006508EA"/>
    <w:rsid w:val="006515F5"/>
    <w:rsid w:val="0065164A"/>
    <w:rsid w:val="0065181E"/>
    <w:rsid w:val="00653243"/>
    <w:rsid w:val="0065500B"/>
    <w:rsid w:val="00655092"/>
    <w:rsid w:val="00656307"/>
    <w:rsid w:val="0065660E"/>
    <w:rsid w:val="00660EDF"/>
    <w:rsid w:val="0066292F"/>
    <w:rsid w:val="00662F95"/>
    <w:rsid w:val="00666A63"/>
    <w:rsid w:val="006674B4"/>
    <w:rsid w:val="00667E70"/>
    <w:rsid w:val="00670BDF"/>
    <w:rsid w:val="00672011"/>
    <w:rsid w:val="00672F3B"/>
    <w:rsid w:val="00674958"/>
    <w:rsid w:val="00674CBE"/>
    <w:rsid w:val="00675AF1"/>
    <w:rsid w:val="006770B8"/>
    <w:rsid w:val="006813C2"/>
    <w:rsid w:val="00682084"/>
    <w:rsid w:val="00683C6B"/>
    <w:rsid w:val="006855A2"/>
    <w:rsid w:val="00685685"/>
    <w:rsid w:val="0068715B"/>
    <w:rsid w:val="00687EBC"/>
    <w:rsid w:val="0069140B"/>
    <w:rsid w:val="00691E22"/>
    <w:rsid w:val="0069208B"/>
    <w:rsid w:val="006943B7"/>
    <w:rsid w:val="006945EB"/>
    <w:rsid w:val="00694701"/>
    <w:rsid w:val="00696541"/>
    <w:rsid w:val="00697505"/>
    <w:rsid w:val="006A22EA"/>
    <w:rsid w:val="006A37A4"/>
    <w:rsid w:val="006A47A1"/>
    <w:rsid w:val="006A493B"/>
    <w:rsid w:val="006A4BDC"/>
    <w:rsid w:val="006B0DE2"/>
    <w:rsid w:val="006B11C0"/>
    <w:rsid w:val="006B1471"/>
    <w:rsid w:val="006B1BDC"/>
    <w:rsid w:val="006B2942"/>
    <w:rsid w:val="006B4300"/>
    <w:rsid w:val="006B49F6"/>
    <w:rsid w:val="006B57DD"/>
    <w:rsid w:val="006B5A72"/>
    <w:rsid w:val="006B5B50"/>
    <w:rsid w:val="006C1D8B"/>
    <w:rsid w:val="006C2AA5"/>
    <w:rsid w:val="006C4598"/>
    <w:rsid w:val="006C4E09"/>
    <w:rsid w:val="006C5458"/>
    <w:rsid w:val="006C5559"/>
    <w:rsid w:val="006D0EE6"/>
    <w:rsid w:val="006D10FC"/>
    <w:rsid w:val="006D23F8"/>
    <w:rsid w:val="006D4531"/>
    <w:rsid w:val="006D5623"/>
    <w:rsid w:val="006D607B"/>
    <w:rsid w:val="006D65C1"/>
    <w:rsid w:val="006D7DDE"/>
    <w:rsid w:val="006E0FBE"/>
    <w:rsid w:val="006E1850"/>
    <w:rsid w:val="006E2005"/>
    <w:rsid w:val="006E3D44"/>
    <w:rsid w:val="006E592B"/>
    <w:rsid w:val="006E5F7F"/>
    <w:rsid w:val="006E6F3E"/>
    <w:rsid w:val="006F065B"/>
    <w:rsid w:val="006F095C"/>
    <w:rsid w:val="006F4BC5"/>
    <w:rsid w:val="006F5C74"/>
    <w:rsid w:val="006F7E5F"/>
    <w:rsid w:val="00701CDB"/>
    <w:rsid w:val="0070308E"/>
    <w:rsid w:val="007038CC"/>
    <w:rsid w:val="00704132"/>
    <w:rsid w:val="007074B1"/>
    <w:rsid w:val="00707F9F"/>
    <w:rsid w:val="00711B28"/>
    <w:rsid w:val="007148C1"/>
    <w:rsid w:val="0071494E"/>
    <w:rsid w:val="0071662F"/>
    <w:rsid w:val="0071771F"/>
    <w:rsid w:val="007177CC"/>
    <w:rsid w:val="00720089"/>
    <w:rsid w:val="00721888"/>
    <w:rsid w:val="00723322"/>
    <w:rsid w:val="00723D05"/>
    <w:rsid w:val="00724C44"/>
    <w:rsid w:val="00726C34"/>
    <w:rsid w:val="00726C85"/>
    <w:rsid w:val="00727BEC"/>
    <w:rsid w:val="00732449"/>
    <w:rsid w:val="007326E3"/>
    <w:rsid w:val="00732F72"/>
    <w:rsid w:val="007427C6"/>
    <w:rsid w:val="00743CBC"/>
    <w:rsid w:val="00744D34"/>
    <w:rsid w:val="00744EEF"/>
    <w:rsid w:val="00747EE6"/>
    <w:rsid w:val="007500DB"/>
    <w:rsid w:val="00750EE0"/>
    <w:rsid w:val="00752448"/>
    <w:rsid w:val="007530A8"/>
    <w:rsid w:val="0075466B"/>
    <w:rsid w:val="00756847"/>
    <w:rsid w:val="00757315"/>
    <w:rsid w:val="00760046"/>
    <w:rsid w:val="007603F2"/>
    <w:rsid w:val="007609B4"/>
    <w:rsid w:val="00760EE9"/>
    <w:rsid w:val="007617FE"/>
    <w:rsid w:val="0076394D"/>
    <w:rsid w:val="0076397E"/>
    <w:rsid w:val="00766603"/>
    <w:rsid w:val="0076778A"/>
    <w:rsid w:val="00771151"/>
    <w:rsid w:val="00771677"/>
    <w:rsid w:val="007721CB"/>
    <w:rsid w:val="00772DD6"/>
    <w:rsid w:val="007744C0"/>
    <w:rsid w:val="00775308"/>
    <w:rsid w:val="00776A1B"/>
    <w:rsid w:val="007771A1"/>
    <w:rsid w:val="0077724D"/>
    <w:rsid w:val="00787E6A"/>
    <w:rsid w:val="00791D85"/>
    <w:rsid w:val="007921ED"/>
    <w:rsid w:val="00792EAD"/>
    <w:rsid w:val="00793E0B"/>
    <w:rsid w:val="00794793"/>
    <w:rsid w:val="0079534F"/>
    <w:rsid w:val="007954C9"/>
    <w:rsid w:val="007956F0"/>
    <w:rsid w:val="00796483"/>
    <w:rsid w:val="00797462"/>
    <w:rsid w:val="007975ED"/>
    <w:rsid w:val="00797B22"/>
    <w:rsid w:val="00797EB5"/>
    <w:rsid w:val="007A11A1"/>
    <w:rsid w:val="007A1DC5"/>
    <w:rsid w:val="007A277D"/>
    <w:rsid w:val="007A2E5D"/>
    <w:rsid w:val="007A477F"/>
    <w:rsid w:val="007A52C5"/>
    <w:rsid w:val="007A6729"/>
    <w:rsid w:val="007A6C9D"/>
    <w:rsid w:val="007A70D6"/>
    <w:rsid w:val="007A788C"/>
    <w:rsid w:val="007B36F4"/>
    <w:rsid w:val="007B3FCF"/>
    <w:rsid w:val="007B402F"/>
    <w:rsid w:val="007B632C"/>
    <w:rsid w:val="007B7444"/>
    <w:rsid w:val="007C0157"/>
    <w:rsid w:val="007C4EEC"/>
    <w:rsid w:val="007C4F96"/>
    <w:rsid w:val="007C5F86"/>
    <w:rsid w:val="007D1646"/>
    <w:rsid w:val="007D1738"/>
    <w:rsid w:val="007D1EE9"/>
    <w:rsid w:val="007D2039"/>
    <w:rsid w:val="007D4B09"/>
    <w:rsid w:val="007D6F42"/>
    <w:rsid w:val="007D7806"/>
    <w:rsid w:val="007E33E2"/>
    <w:rsid w:val="007E62AF"/>
    <w:rsid w:val="007E6DA3"/>
    <w:rsid w:val="007E73B6"/>
    <w:rsid w:val="007F1416"/>
    <w:rsid w:val="007F17E3"/>
    <w:rsid w:val="007F1890"/>
    <w:rsid w:val="007F536A"/>
    <w:rsid w:val="007F7650"/>
    <w:rsid w:val="007F7D9A"/>
    <w:rsid w:val="0080024E"/>
    <w:rsid w:val="0080069B"/>
    <w:rsid w:val="00801124"/>
    <w:rsid w:val="008026FD"/>
    <w:rsid w:val="0080441D"/>
    <w:rsid w:val="008063E8"/>
    <w:rsid w:val="00806DD7"/>
    <w:rsid w:val="00806F65"/>
    <w:rsid w:val="00807A84"/>
    <w:rsid w:val="00807CB0"/>
    <w:rsid w:val="00811A5B"/>
    <w:rsid w:val="00811A83"/>
    <w:rsid w:val="00814775"/>
    <w:rsid w:val="00815C12"/>
    <w:rsid w:val="008160AC"/>
    <w:rsid w:val="00820ECB"/>
    <w:rsid w:val="0082160D"/>
    <w:rsid w:val="00824F68"/>
    <w:rsid w:val="00830727"/>
    <w:rsid w:val="008313B7"/>
    <w:rsid w:val="00831E6D"/>
    <w:rsid w:val="00832C37"/>
    <w:rsid w:val="00833304"/>
    <w:rsid w:val="008341FC"/>
    <w:rsid w:val="008354E6"/>
    <w:rsid w:val="00837BD7"/>
    <w:rsid w:val="00840586"/>
    <w:rsid w:val="00840DEA"/>
    <w:rsid w:val="00841478"/>
    <w:rsid w:val="0084156B"/>
    <w:rsid w:val="00841AEA"/>
    <w:rsid w:val="0084226A"/>
    <w:rsid w:val="008428B7"/>
    <w:rsid w:val="00842B5D"/>
    <w:rsid w:val="008430D7"/>
    <w:rsid w:val="008432F7"/>
    <w:rsid w:val="008433F5"/>
    <w:rsid w:val="00843D73"/>
    <w:rsid w:val="008442BD"/>
    <w:rsid w:val="008472EE"/>
    <w:rsid w:val="0085073F"/>
    <w:rsid w:val="008510D0"/>
    <w:rsid w:val="008518ED"/>
    <w:rsid w:val="00852657"/>
    <w:rsid w:val="00853492"/>
    <w:rsid w:val="00853B9B"/>
    <w:rsid w:val="00854765"/>
    <w:rsid w:val="008547C7"/>
    <w:rsid w:val="00856B3A"/>
    <w:rsid w:val="00857B1D"/>
    <w:rsid w:val="00860595"/>
    <w:rsid w:val="00861055"/>
    <w:rsid w:val="00861CD4"/>
    <w:rsid w:val="00863A35"/>
    <w:rsid w:val="008641B6"/>
    <w:rsid w:val="00864683"/>
    <w:rsid w:val="008670B1"/>
    <w:rsid w:val="008672D5"/>
    <w:rsid w:val="00870D9D"/>
    <w:rsid w:val="0087436B"/>
    <w:rsid w:val="00874530"/>
    <w:rsid w:val="00875370"/>
    <w:rsid w:val="00880F61"/>
    <w:rsid w:val="00881608"/>
    <w:rsid w:val="008828BA"/>
    <w:rsid w:val="008846B3"/>
    <w:rsid w:val="00884CAF"/>
    <w:rsid w:val="00886179"/>
    <w:rsid w:val="00886497"/>
    <w:rsid w:val="00886ACA"/>
    <w:rsid w:val="00886C52"/>
    <w:rsid w:val="00886E5B"/>
    <w:rsid w:val="00887B71"/>
    <w:rsid w:val="0089130A"/>
    <w:rsid w:val="00891897"/>
    <w:rsid w:val="008975F3"/>
    <w:rsid w:val="00897E72"/>
    <w:rsid w:val="008A08D6"/>
    <w:rsid w:val="008A3079"/>
    <w:rsid w:val="008A3435"/>
    <w:rsid w:val="008A683E"/>
    <w:rsid w:val="008B01D9"/>
    <w:rsid w:val="008B0E16"/>
    <w:rsid w:val="008B2A69"/>
    <w:rsid w:val="008B3299"/>
    <w:rsid w:val="008B378F"/>
    <w:rsid w:val="008B5161"/>
    <w:rsid w:val="008C1905"/>
    <w:rsid w:val="008C420F"/>
    <w:rsid w:val="008C6169"/>
    <w:rsid w:val="008C6296"/>
    <w:rsid w:val="008C62C0"/>
    <w:rsid w:val="008C694D"/>
    <w:rsid w:val="008D1E4C"/>
    <w:rsid w:val="008D34AF"/>
    <w:rsid w:val="008D482E"/>
    <w:rsid w:val="008D54D4"/>
    <w:rsid w:val="008D561E"/>
    <w:rsid w:val="008D7239"/>
    <w:rsid w:val="008D7829"/>
    <w:rsid w:val="008E0256"/>
    <w:rsid w:val="008E09BD"/>
    <w:rsid w:val="008E20A2"/>
    <w:rsid w:val="008E2179"/>
    <w:rsid w:val="008E2247"/>
    <w:rsid w:val="008E3092"/>
    <w:rsid w:val="008E4EAF"/>
    <w:rsid w:val="008E5F06"/>
    <w:rsid w:val="008E6361"/>
    <w:rsid w:val="008E6BE2"/>
    <w:rsid w:val="008F2176"/>
    <w:rsid w:val="008F2837"/>
    <w:rsid w:val="008F3685"/>
    <w:rsid w:val="008F3B27"/>
    <w:rsid w:val="008F458A"/>
    <w:rsid w:val="008F4ECF"/>
    <w:rsid w:val="009002A3"/>
    <w:rsid w:val="00900D35"/>
    <w:rsid w:val="00900E42"/>
    <w:rsid w:val="0090152B"/>
    <w:rsid w:val="009030D5"/>
    <w:rsid w:val="00903A1E"/>
    <w:rsid w:val="009046C1"/>
    <w:rsid w:val="009049B3"/>
    <w:rsid w:val="00905249"/>
    <w:rsid w:val="00906D8E"/>
    <w:rsid w:val="009070D9"/>
    <w:rsid w:val="009076BE"/>
    <w:rsid w:val="00910623"/>
    <w:rsid w:val="009112B9"/>
    <w:rsid w:val="00912E8A"/>
    <w:rsid w:val="0091319E"/>
    <w:rsid w:val="00915667"/>
    <w:rsid w:val="0091671D"/>
    <w:rsid w:val="00917619"/>
    <w:rsid w:val="00917D20"/>
    <w:rsid w:val="009201E0"/>
    <w:rsid w:val="00924591"/>
    <w:rsid w:val="009248EC"/>
    <w:rsid w:val="00925123"/>
    <w:rsid w:val="00925830"/>
    <w:rsid w:val="0092595D"/>
    <w:rsid w:val="00925B4B"/>
    <w:rsid w:val="009270D4"/>
    <w:rsid w:val="009302EF"/>
    <w:rsid w:val="009332E5"/>
    <w:rsid w:val="00935924"/>
    <w:rsid w:val="0094179D"/>
    <w:rsid w:val="009419A9"/>
    <w:rsid w:val="0094225F"/>
    <w:rsid w:val="00945BAD"/>
    <w:rsid w:val="009467BC"/>
    <w:rsid w:val="00947162"/>
    <w:rsid w:val="0095058C"/>
    <w:rsid w:val="009531B8"/>
    <w:rsid w:val="00953BBA"/>
    <w:rsid w:val="00954493"/>
    <w:rsid w:val="00955BC9"/>
    <w:rsid w:val="00956157"/>
    <w:rsid w:val="00957108"/>
    <w:rsid w:val="00957F75"/>
    <w:rsid w:val="0096281A"/>
    <w:rsid w:val="00962A6D"/>
    <w:rsid w:val="0096328F"/>
    <w:rsid w:val="00965FF5"/>
    <w:rsid w:val="00966BD4"/>
    <w:rsid w:val="0096777B"/>
    <w:rsid w:val="00971B8E"/>
    <w:rsid w:val="00974FC9"/>
    <w:rsid w:val="00975418"/>
    <w:rsid w:val="009764F2"/>
    <w:rsid w:val="00977B1A"/>
    <w:rsid w:val="0098153C"/>
    <w:rsid w:val="00983328"/>
    <w:rsid w:val="00985485"/>
    <w:rsid w:val="009868C7"/>
    <w:rsid w:val="009874DB"/>
    <w:rsid w:val="009878C2"/>
    <w:rsid w:val="0098793E"/>
    <w:rsid w:val="00987FC7"/>
    <w:rsid w:val="0099111F"/>
    <w:rsid w:val="00991E8B"/>
    <w:rsid w:val="009932A6"/>
    <w:rsid w:val="00995D85"/>
    <w:rsid w:val="00996D13"/>
    <w:rsid w:val="009A01EC"/>
    <w:rsid w:val="009A0309"/>
    <w:rsid w:val="009A067B"/>
    <w:rsid w:val="009A0EC5"/>
    <w:rsid w:val="009A4F51"/>
    <w:rsid w:val="009A53A5"/>
    <w:rsid w:val="009A6C07"/>
    <w:rsid w:val="009A7ECC"/>
    <w:rsid w:val="009B246B"/>
    <w:rsid w:val="009B28C6"/>
    <w:rsid w:val="009B335B"/>
    <w:rsid w:val="009B3F41"/>
    <w:rsid w:val="009B41CD"/>
    <w:rsid w:val="009B60D1"/>
    <w:rsid w:val="009B64CD"/>
    <w:rsid w:val="009B7157"/>
    <w:rsid w:val="009B7B65"/>
    <w:rsid w:val="009B7C4A"/>
    <w:rsid w:val="009C0C26"/>
    <w:rsid w:val="009C15F1"/>
    <w:rsid w:val="009C2823"/>
    <w:rsid w:val="009C5803"/>
    <w:rsid w:val="009C74EE"/>
    <w:rsid w:val="009C7587"/>
    <w:rsid w:val="009D0CC4"/>
    <w:rsid w:val="009D1ED7"/>
    <w:rsid w:val="009D29FE"/>
    <w:rsid w:val="009D2D1C"/>
    <w:rsid w:val="009D3728"/>
    <w:rsid w:val="009D4008"/>
    <w:rsid w:val="009D430A"/>
    <w:rsid w:val="009D4834"/>
    <w:rsid w:val="009D4FE3"/>
    <w:rsid w:val="009D5536"/>
    <w:rsid w:val="009D5FD9"/>
    <w:rsid w:val="009D69E4"/>
    <w:rsid w:val="009D6BC4"/>
    <w:rsid w:val="009D7141"/>
    <w:rsid w:val="009E2ACA"/>
    <w:rsid w:val="009E319D"/>
    <w:rsid w:val="009E53EC"/>
    <w:rsid w:val="009E781E"/>
    <w:rsid w:val="009F20AA"/>
    <w:rsid w:val="009F2630"/>
    <w:rsid w:val="009F4A9A"/>
    <w:rsid w:val="009F4B37"/>
    <w:rsid w:val="009F6009"/>
    <w:rsid w:val="009F75D5"/>
    <w:rsid w:val="009F7E38"/>
    <w:rsid w:val="009F7F54"/>
    <w:rsid w:val="00A0270E"/>
    <w:rsid w:val="00A03DC4"/>
    <w:rsid w:val="00A0477E"/>
    <w:rsid w:val="00A071DB"/>
    <w:rsid w:val="00A073A1"/>
    <w:rsid w:val="00A07873"/>
    <w:rsid w:val="00A078EF"/>
    <w:rsid w:val="00A07D32"/>
    <w:rsid w:val="00A104D0"/>
    <w:rsid w:val="00A117C0"/>
    <w:rsid w:val="00A1228B"/>
    <w:rsid w:val="00A1319B"/>
    <w:rsid w:val="00A13DD3"/>
    <w:rsid w:val="00A13F6E"/>
    <w:rsid w:val="00A15E05"/>
    <w:rsid w:val="00A160F8"/>
    <w:rsid w:val="00A16273"/>
    <w:rsid w:val="00A22164"/>
    <w:rsid w:val="00A23994"/>
    <w:rsid w:val="00A23E15"/>
    <w:rsid w:val="00A268D3"/>
    <w:rsid w:val="00A27306"/>
    <w:rsid w:val="00A32CC7"/>
    <w:rsid w:val="00A32EB6"/>
    <w:rsid w:val="00A33CD0"/>
    <w:rsid w:val="00A344C4"/>
    <w:rsid w:val="00A36926"/>
    <w:rsid w:val="00A37F8C"/>
    <w:rsid w:val="00A407F5"/>
    <w:rsid w:val="00A417D8"/>
    <w:rsid w:val="00A41C2E"/>
    <w:rsid w:val="00A424BB"/>
    <w:rsid w:val="00A424F1"/>
    <w:rsid w:val="00A43165"/>
    <w:rsid w:val="00A45BA6"/>
    <w:rsid w:val="00A468A3"/>
    <w:rsid w:val="00A478E4"/>
    <w:rsid w:val="00A47C4E"/>
    <w:rsid w:val="00A503AD"/>
    <w:rsid w:val="00A50A77"/>
    <w:rsid w:val="00A50DBD"/>
    <w:rsid w:val="00A53064"/>
    <w:rsid w:val="00A54D94"/>
    <w:rsid w:val="00A55031"/>
    <w:rsid w:val="00A559A6"/>
    <w:rsid w:val="00A5757A"/>
    <w:rsid w:val="00A6108F"/>
    <w:rsid w:val="00A61608"/>
    <w:rsid w:val="00A62257"/>
    <w:rsid w:val="00A62DD6"/>
    <w:rsid w:val="00A64485"/>
    <w:rsid w:val="00A652D7"/>
    <w:rsid w:val="00A662EB"/>
    <w:rsid w:val="00A67291"/>
    <w:rsid w:val="00A70564"/>
    <w:rsid w:val="00A744CE"/>
    <w:rsid w:val="00A74587"/>
    <w:rsid w:val="00A74727"/>
    <w:rsid w:val="00A74C9E"/>
    <w:rsid w:val="00A7509E"/>
    <w:rsid w:val="00A762EA"/>
    <w:rsid w:val="00A7719F"/>
    <w:rsid w:val="00A80489"/>
    <w:rsid w:val="00A832F7"/>
    <w:rsid w:val="00A84BE6"/>
    <w:rsid w:val="00A85200"/>
    <w:rsid w:val="00A85728"/>
    <w:rsid w:val="00A873E3"/>
    <w:rsid w:val="00A87681"/>
    <w:rsid w:val="00A90050"/>
    <w:rsid w:val="00A902A2"/>
    <w:rsid w:val="00A93F99"/>
    <w:rsid w:val="00A94253"/>
    <w:rsid w:val="00A94474"/>
    <w:rsid w:val="00A9764D"/>
    <w:rsid w:val="00AA1549"/>
    <w:rsid w:val="00AA1948"/>
    <w:rsid w:val="00AA19FD"/>
    <w:rsid w:val="00AA23FE"/>
    <w:rsid w:val="00AA2A03"/>
    <w:rsid w:val="00AA2B9A"/>
    <w:rsid w:val="00AA2F45"/>
    <w:rsid w:val="00AA38A9"/>
    <w:rsid w:val="00AA636C"/>
    <w:rsid w:val="00AA7D34"/>
    <w:rsid w:val="00AB528E"/>
    <w:rsid w:val="00AB71C7"/>
    <w:rsid w:val="00AC1084"/>
    <w:rsid w:val="00AC1BEE"/>
    <w:rsid w:val="00AC20B5"/>
    <w:rsid w:val="00AC3610"/>
    <w:rsid w:val="00AC36FF"/>
    <w:rsid w:val="00AC54F3"/>
    <w:rsid w:val="00AC6EE0"/>
    <w:rsid w:val="00AC7B2B"/>
    <w:rsid w:val="00AD007F"/>
    <w:rsid w:val="00AD0B02"/>
    <w:rsid w:val="00AD1F69"/>
    <w:rsid w:val="00AD1FE4"/>
    <w:rsid w:val="00AD2E72"/>
    <w:rsid w:val="00AD33C3"/>
    <w:rsid w:val="00AD3A37"/>
    <w:rsid w:val="00AD416F"/>
    <w:rsid w:val="00AD4C82"/>
    <w:rsid w:val="00AD6D96"/>
    <w:rsid w:val="00AD75E4"/>
    <w:rsid w:val="00AE0095"/>
    <w:rsid w:val="00AE0D43"/>
    <w:rsid w:val="00AE507E"/>
    <w:rsid w:val="00AE781A"/>
    <w:rsid w:val="00AF12CD"/>
    <w:rsid w:val="00AF5B86"/>
    <w:rsid w:val="00B005F6"/>
    <w:rsid w:val="00B0131F"/>
    <w:rsid w:val="00B01E27"/>
    <w:rsid w:val="00B037CA"/>
    <w:rsid w:val="00B03DBC"/>
    <w:rsid w:val="00B05F42"/>
    <w:rsid w:val="00B078D9"/>
    <w:rsid w:val="00B117C6"/>
    <w:rsid w:val="00B162D6"/>
    <w:rsid w:val="00B17058"/>
    <w:rsid w:val="00B2128D"/>
    <w:rsid w:val="00B2151F"/>
    <w:rsid w:val="00B22A2B"/>
    <w:rsid w:val="00B22BDF"/>
    <w:rsid w:val="00B25512"/>
    <w:rsid w:val="00B25FF3"/>
    <w:rsid w:val="00B31661"/>
    <w:rsid w:val="00B31F3F"/>
    <w:rsid w:val="00B35026"/>
    <w:rsid w:val="00B37F5F"/>
    <w:rsid w:val="00B402D1"/>
    <w:rsid w:val="00B40EAB"/>
    <w:rsid w:val="00B413E2"/>
    <w:rsid w:val="00B423BC"/>
    <w:rsid w:val="00B4441A"/>
    <w:rsid w:val="00B44CBB"/>
    <w:rsid w:val="00B44E12"/>
    <w:rsid w:val="00B4578C"/>
    <w:rsid w:val="00B45DC5"/>
    <w:rsid w:val="00B47D0C"/>
    <w:rsid w:val="00B508C4"/>
    <w:rsid w:val="00B5123A"/>
    <w:rsid w:val="00B5130A"/>
    <w:rsid w:val="00B5211E"/>
    <w:rsid w:val="00B56B65"/>
    <w:rsid w:val="00B57898"/>
    <w:rsid w:val="00B6081A"/>
    <w:rsid w:val="00B60FD7"/>
    <w:rsid w:val="00B6305D"/>
    <w:rsid w:val="00B63311"/>
    <w:rsid w:val="00B64B39"/>
    <w:rsid w:val="00B66754"/>
    <w:rsid w:val="00B72BEB"/>
    <w:rsid w:val="00B74593"/>
    <w:rsid w:val="00B745E3"/>
    <w:rsid w:val="00B74F3C"/>
    <w:rsid w:val="00B75B7D"/>
    <w:rsid w:val="00B75FE2"/>
    <w:rsid w:val="00B76E3C"/>
    <w:rsid w:val="00B772DA"/>
    <w:rsid w:val="00B77B79"/>
    <w:rsid w:val="00B77D47"/>
    <w:rsid w:val="00B812AC"/>
    <w:rsid w:val="00B82719"/>
    <w:rsid w:val="00B82BF7"/>
    <w:rsid w:val="00B83D05"/>
    <w:rsid w:val="00B83E44"/>
    <w:rsid w:val="00B842AA"/>
    <w:rsid w:val="00B84825"/>
    <w:rsid w:val="00B84BD9"/>
    <w:rsid w:val="00B850B4"/>
    <w:rsid w:val="00B8643E"/>
    <w:rsid w:val="00B868D2"/>
    <w:rsid w:val="00B90F4E"/>
    <w:rsid w:val="00B91669"/>
    <w:rsid w:val="00B91693"/>
    <w:rsid w:val="00B922C1"/>
    <w:rsid w:val="00B926EA"/>
    <w:rsid w:val="00B937D1"/>
    <w:rsid w:val="00B93843"/>
    <w:rsid w:val="00B93966"/>
    <w:rsid w:val="00B950CB"/>
    <w:rsid w:val="00B97285"/>
    <w:rsid w:val="00BA0980"/>
    <w:rsid w:val="00BA09F4"/>
    <w:rsid w:val="00BA0B09"/>
    <w:rsid w:val="00BA14FB"/>
    <w:rsid w:val="00BA2CD6"/>
    <w:rsid w:val="00BA3B80"/>
    <w:rsid w:val="00BA478A"/>
    <w:rsid w:val="00BA4E99"/>
    <w:rsid w:val="00BA4F7C"/>
    <w:rsid w:val="00BA5037"/>
    <w:rsid w:val="00BA51B9"/>
    <w:rsid w:val="00BA585E"/>
    <w:rsid w:val="00BA6646"/>
    <w:rsid w:val="00BA69FA"/>
    <w:rsid w:val="00BB1DAC"/>
    <w:rsid w:val="00BB4FF5"/>
    <w:rsid w:val="00BB522C"/>
    <w:rsid w:val="00BB5EE4"/>
    <w:rsid w:val="00BB661A"/>
    <w:rsid w:val="00BB6DD6"/>
    <w:rsid w:val="00BB6DE4"/>
    <w:rsid w:val="00BB7EE1"/>
    <w:rsid w:val="00BC1252"/>
    <w:rsid w:val="00BC1978"/>
    <w:rsid w:val="00BC39FC"/>
    <w:rsid w:val="00BC483E"/>
    <w:rsid w:val="00BC4ADF"/>
    <w:rsid w:val="00BC4F9C"/>
    <w:rsid w:val="00BC502B"/>
    <w:rsid w:val="00BC5400"/>
    <w:rsid w:val="00BC5F30"/>
    <w:rsid w:val="00BC6CB9"/>
    <w:rsid w:val="00BC7CEA"/>
    <w:rsid w:val="00BD395D"/>
    <w:rsid w:val="00BD41C4"/>
    <w:rsid w:val="00BD5B97"/>
    <w:rsid w:val="00BD6059"/>
    <w:rsid w:val="00BD651B"/>
    <w:rsid w:val="00BE03A9"/>
    <w:rsid w:val="00BE08E1"/>
    <w:rsid w:val="00BE1035"/>
    <w:rsid w:val="00BE10E7"/>
    <w:rsid w:val="00BE4E01"/>
    <w:rsid w:val="00BE595B"/>
    <w:rsid w:val="00BE5FCC"/>
    <w:rsid w:val="00BE6000"/>
    <w:rsid w:val="00BE649E"/>
    <w:rsid w:val="00BE783B"/>
    <w:rsid w:val="00BF0233"/>
    <w:rsid w:val="00BF0C30"/>
    <w:rsid w:val="00BF1BB9"/>
    <w:rsid w:val="00BF48A6"/>
    <w:rsid w:val="00BF4E08"/>
    <w:rsid w:val="00BF502E"/>
    <w:rsid w:val="00BF732D"/>
    <w:rsid w:val="00BF7858"/>
    <w:rsid w:val="00C00ACE"/>
    <w:rsid w:val="00C03A0E"/>
    <w:rsid w:val="00C03F09"/>
    <w:rsid w:val="00C055FE"/>
    <w:rsid w:val="00C0581B"/>
    <w:rsid w:val="00C110F6"/>
    <w:rsid w:val="00C136B3"/>
    <w:rsid w:val="00C14303"/>
    <w:rsid w:val="00C16403"/>
    <w:rsid w:val="00C165A8"/>
    <w:rsid w:val="00C17D9B"/>
    <w:rsid w:val="00C20B4B"/>
    <w:rsid w:val="00C20E1E"/>
    <w:rsid w:val="00C22594"/>
    <w:rsid w:val="00C228F4"/>
    <w:rsid w:val="00C22C61"/>
    <w:rsid w:val="00C23307"/>
    <w:rsid w:val="00C2355D"/>
    <w:rsid w:val="00C241D1"/>
    <w:rsid w:val="00C245F6"/>
    <w:rsid w:val="00C2469D"/>
    <w:rsid w:val="00C24F3D"/>
    <w:rsid w:val="00C25CF7"/>
    <w:rsid w:val="00C26C67"/>
    <w:rsid w:val="00C26F8C"/>
    <w:rsid w:val="00C303DA"/>
    <w:rsid w:val="00C32EB6"/>
    <w:rsid w:val="00C33366"/>
    <w:rsid w:val="00C34AEC"/>
    <w:rsid w:val="00C34B14"/>
    <w:rsid w:val="00C358B0"/>
    <w:rsid w:val="00C35CFD"/>
    <w:rsid w:val="00C37115"/>
    <w:rsid w:val="00C40984"/>
    <w:rsid w:val="00C40E03"/>
    <w:rsid w:val="00C41457"/>
    <w:rsid w:val="00C421A0"/>
    <w:rsid w:val="00C42215"/>
    <w:rsid w:val="00C43392"/>
    <w:rsid w:val="00C43B32"/>
    <w:rsid w:val="00C44293"/>
    <w:rsid w:val="00C45C32"/>
    <w:rsid w:val="00C47528"/>
    <w:rsid w:val="00C50EBC"/>
    <w:rsid w:val="00C52009"/>
    <w:rsid w:val="00C54800"/>
    <w:rsid w:val="00C56988"/>
    <w:rsid w:val="00C57032"/>
    <w:rsid w:val="00C60629"/>
    <w:rsid w:val="00C60833"/>
    <w:rsid w:val="00C628EE"/>
    <w:rsid w:val="00C62A28"/>
    <w:rsid w:val="00C648D6"/>
    <w:rsid w:val="00C650A2"/>
    <w:rsid w:val="00C651D0"/>
    <w:rsid w:val="00C6757E"/>
    <w:rsid w:val="00C704E9"/>
    <w:rsid w:val="00C75240"/>
    <w:rsid w:val="00C75BAB"/>
    <w:rsid w:val="00C800EA"/>
    <w:rsid w:val="00C8033B"/>
    <w:rsid w:val="00C83D13"/>
    <w:rsid w:val="00C83D4B"/>
    <w:rsid w:val="00C905A1"/>
    <w:rsid w:val="00C90C47"/>
    <w:rsid w:val="00C9242B"/>
    <w:rsid w:val="00C930B1"/>
    <w:rsid w:val="00C952D7"/>
    <w:rsid w:val="00C96797"/>
    <w:rsid w:val="00C96CA9"/>
    <w:rsid w:val="00CA08C7"/>
    <w:rsid w:val="00CA18F3"/>
    <w:rsid w:val="00CA246B"/>
    <w:rsid w:val="00CA2CB0"/>
    <w:rsid w:val="00CA2E5E"/>
    <w:rsid w:val="00CA4CAF"/>
    <w:rsid w:val="00CA5A78"/>
    <w:rsid w:val="00CA5BBD"/>
    <w:rsid w:val="00CA62BF"/>
    <w:rsid w:val="00CB0E19"/>
    <w:rsid w:val="00CB3D23"/>
    <w:rsid w:val="00CB3F02"/>
    <w:rsid w:val="00CB439C"/>
    <w:rsid w:val="00CB555D"/>
    <w:rsid w:val="00CB5798"/>
    <w:rsid w:val="00CB5E1E"/>
    <w:rsid w:val="00CB5F44"/>
    <w:rsid w:val="00CB677F"/>
    <w:rsid w:val="00CB6B01"/>
    <w:rsid w:val="00CC0495"/>
    <w:rsid w:val="00CC0973"/>
    <w:rsid w:val="00CC0D9C"/>
    <w:rsid w:val="00CC1500"/>
    <w:rsid w:val="00CC1CF7"/>
    <w:rsid w:val="00CC282B"/>
    <w:rsid w:val="00CC2D45"/>
    <w:rsid w:val="00CC366D"/>
    <w:rsid w:val="00CC5361"/>
    <w:rsid w:val="00CC595B"/>
    <w:rsid w:val="00CC5F6E"/>
    <w:rsid w:val="00CD17FB"/>
    <w:rsid w:val="00CD24CA"/>
    <w:rsid w:val="00CD3CB6"/>
    <w:rsid w:val="00CD451E"/>
    <w:rsid w:val="00CD7399"/>
    <w:rsid w:val="00CD7DDF"/>
    <w:rsid w:val="00CE0FAB"/>
    <w:rsid w:val="00CE21B5"/>
    <w:rsid w:val="00CE29E4"/>
    <w:rsid w:val="00CE350F"/>
    <w:rsid w:val="00CE6D1A"/>
    <w:rsid w:val="00CE7E14"/>
    <w:rsid w:val="00CF0456"/>
    <w:rsid w:val="00CF1FED"/>
    <w:rsid w:val="00CF56A7"/>
    <w:rsid w:val="00CF59EB"/>
    <w:rsid w:val="00CF7F70"/>
    <w:rsid w:val="00D000CD"/>
    <w:rsid w:val="00D00B47"/>
    <w:rsid w:val="00D02B18"/>
    <w:rsid w:val="00D02D91"/>
    <w:rsid w:val="00D055BC"/>
    <w:rsid w:val="00D06011"/>
    <w:rsid w:val="00D06B51"/>
    <w:rsid w:val="00D129A9"/>
    <w:rsid w:val="00D130D4"/>
    <w:rsid w:val="00D14BD1"/>
    <w:rsid w:val="00D14F0F"/>
    <w:rsid w:val="00D150FF"/>
    <w:rsid w:val="00D154D2"/>
    <w:rsid w:val="00D15834"/>
    <w:rsid w:val="00D161C8"/>
    <w:rsid w:val="00D16420"/>
    <w:rsid w:val="00D16B39"/>
    <w:rsid w:val="00D16EE1"/>
    <w:rsid w:val="00D17441"/>
    <w:rsid w:val="00D1749C"/>
    <w:rsid w:val="00D20438"/>
    <w:rsid w:val="00D227C4"/>
    <w:rsid w:val="00D237A9"/>
    <w:rsid w:val="00D24230"/>
    <w:rsid w:val="00D27164"/>
    <w:rsid w:val="00D31B30"/>
    <w:rsid w:val="00D31B55"/>
    <w:rsid w:val="00D32108"/>
    <w:rsid w:val="00D32B10"/>
    <w:rsid w:val="00D374BB"/>
    <w:rsid w:val="00D3773C"/>
    <w:rsid w:val="00D407F7"/>
    <w:rsid w:val="00D41A0F"/>
    <w:rsid w:val="00D41ADD"/>
    <w:rsid w:val="00D4461A"/>
    <w:rsid w:val="00D45DB3"/>
    <w:rsid w:val="00D46A47"/>
    <w:rsid w:val="00D4728F"/>
    <w:rsid w:val="00D47B36"/>
    <w:rsid w:val="00D50B51"/>
    <w:rsid w:val="00D51467"/>
    <w:rsid w:val="00D52F0B"/>
    <w:rsid w:val="00D5420B"/>
    <w:rsid w:val="00D569D5"/>
    <w:rsid w:val="00D572B7"/>
    <w:rsid w:val="00D62338"/>
    <w:rsid w:val="00D6254B"/>
    <w:rsid w:val="00D664B0"/>
    <w:rsid w:val="00D67F8A"/>
    <w:rsid w:val="00D700FB"/>
    <w:rsid w:val="00D71C56"/>
    <w:rsid w:val="00D75FBF"/>
    <w:rsid w:val="00D77067"/>
    <w:rsid w:val="00D810ED"/>
    <w:rsid w:val="00D81D24"/>
    <w:rsid w:val="00D82BAC"/>
    <w:rsid w:val="00D83A10"/>
    <w:rsid w:val="00D870B3"/>
    <w:rsid w:val="00D87374"/>
    <w:rsid w:val="00D901B4"/>
    <w:rsid w:val="00D90454"/>
    <w:rsid w:val="00D9136F"/>
    <w:rsid w:val="00D91968"/>
    <w:rsid w:val="00D928F9"/>
    <w:rsid w:val="00D93311"/>
    <w:rsid w:val="00D94191"/>
    <w:rsid w:val="00D946E3"/>
    <w:rsid w:val="00D94BAA"/>
    <w:rsid w:val="00D94BEA"/>
    <w:rsid w:val="00D95168"/>
    <w:rsid w:val="00D96DCD"/>
    <w:rsid w:val="00D9752F"/>
    <w:rsid w:val="00D97B9C"/>
    <w:rsid w:val="00DA0041"/>
    <w:rsid w:val="00DA2ADD"/>
    <w:rsid w:val="00DA2DCE"/>
    <w:rsid w:val="00DA2EDA"/>
    <w:rsid w:val="00DA3197"/>
    <w:rsid w:val="00DA5968"/>
    <w:rsid w:val="00DA5D33"/>
    <w:rsid w:val="00DA5D74"/>
    <w:rsid w:val="00DA6525"/>
    <w:rsid w:val="00DA784F"/>
    <w:rsid w:val="00DB07AC"/>
    <w:rsid w:val="00DB1204"/>
    <w:rsid w:val="00DB15DF"/>
    <w:rsid w:val="00DB33FE"/>
    <w:rsid w:val="00DB5279"/>
    <w:rsid w:val="00DB5758"/>
    <w:rsid w:val="00DB63B2"/>
    <w:rsid w:val="00DB6A49"/>
    <w:rsid w:val="00DB6FA2"/>
    <w:rsid w:val="00DB723A"/>
    <w:rsid w:val="00DC31D2"/>
    <w:rsid w:val="00DC3445"/>
    <w:rsid w:val="00DC3B44"/>
    <w:rsid w:val="00DC5DD4"/>
    <w:rsid w:val="00DC5E49"/>
    <w:rsid w:val="00DC7336"/>
    <w:rsid w:val="00DC7663"/>
    <w:rsid w:val="00DD0F08"/>
    <w:rsid w:val="00DD170E"/>
    <w:rsid w:val="00DD20BD"/>
    <w:rsid w:val="00DD3505"/>
    <w:rsid w:val="00DD535A"/>
    <w:rsid w:val="00DD760B"/>
    <w:rsid w:val="00DE0C3A"/>
    <w:rsid w:val="00DE2972"/>
    <w:rsid w:val="00DE65D9"/>
    <w:rsid w:val="00DE7040"/>
    <w:rsid w:val="00DE7F5D"/>
    <w:rsid w:val="00DF0492"/>
    <w:rsid w:val="00DF0D80"/>
    <w:rsid w:val="00DF25BD"/>
    <w:rsid w:val="00DF2F89"/>
    <w:rsid w:val="00DF4474"/>
    <w:rsid w:val="00DF5E97"/>
    <w:rsid w:val="00DF687E"/>
    <w:rsid w:val="00DF7CDB"/>
    <w:rsid w:val="00E00F16"/>
    <w:rsid w:val="00E01943"/>
    <w:rsid w:val="00E01C0B"/>
    <w:rsid w:val="00E01F6D"/>
    <w:rsid w:val="00E03A60"/>
    <w:rsid w:val="00E0428F"/>
    <w:rsid w:val="00E059AF"/>
    <w:rsid w:val="00E05A77"/>
    <w:rsid w:val="00E0606A"/>
    <w:rsid w:val="00E06E37"/>
    <w:rsid w:val="00E07EA8"/>
    <w:rsid w:val="00E100AD"/>
    <w:rsid w:val="00E12453"/>
    <w:rsid w:val="00E1466B"/>
    <w:rsid w:val="00E16317"/>
    <w:rsid w:val="00E166BE"/>
    <w:rsid w:val="00E17DE5"/>
    <w:rsid w:val="00E2236B"/>
    <w:rsid w:val="00E26C25"/>
    <w:rsid w:val="00E32DDD"/>
    <w:rsid w:val="00E344D9"/>
    <w:rsid w:val="00E37139"/>
    <w:rsid w:val="00E37C36"/>
    <w:rsid w:val="00E4167B"/>
    <w:rsid w:val="00E42B0F"/>
    <w:rsid w:val="00E43469"/>
    <w:rsid w:val="00E44346"/>
    <w:rsid w:val="00E44ED8"/>
    <w:rsid w:val="00E45D3A"/>
    <w:rsid w:val="00E4657B"/>
    <w:rsid w:val="00E47055"/>
    <w:rsid w:val="00E52FD2"/>
    <w:rsid w:val="00E54DBC"/>
    <w:rsid w:val="00E57DC6"/>
    <w:rsid w:val="00E60B06"/>
    <w:rsid w:val="00E62969"/>
    <w:rsid w:val="00E640B8"/>
    <w:rsid w:val="00E64881"/>
    <w:rsid w:val="00E67BE5"/>
    <w:rsid w:val="00E71E92"/>
    <w:rsid w:val="00E72F3A"/>
    <w:rsid w:val="00E735E5"/>
    <w:rsid w:val="00E742DE"/>
    <w:rsid w:val="00E743D9"/>
    <w:rsid w:val="00E74410"/>
    <w:rsid w:val="00E75D3A"/>
    <w:rsid w:val="00E8114E"/>
    <w:rsid w:val="00E81199"/>
    <w:rsid w:val="00E83C89"/>
    <w:rsid w:val="00E84B0E"/>
    <w:rsid w:val="00E854EA"/>
    <w:rsid w:val="00E879F5"/>
    <w:rsid w:val="00E9027B"/>
    <w:rsid w:val="00E93043"/>
    <w:rsid w:val="00E938E6"/>
    <w:rsid w:val="00E9571F"/>
    <w:rsid w:val="00E95746"/>
    <w:rsid w:val="00E960A8"/>
    <w:rsid w:val="00E9646C"/>
    <w:rsid w:val="00E97278"/>
    <w:rsid w:val="00E97690"/>
    <w:rsid w:val="00EA14AF"/>
    <w:rsid w:val="00EA1A10"/>
    <w:rsid w:val="00EA1B03"/>
    <w:rsid w:val="00EA43FF"/>
    <w:rsid w:val="00EA45C8"/>
    <w:rsid w:val="00EA4860"/>
    <w:rsid w:val="00EA4B7D"/>
    <w:rsid w:val="00EA779F"/>
    <w:rsid w:val="00EB1BD4"/>
    <w:rsid w:val="00EB1E5F"/>
    <w:rsid w:val="00EB1E71"/>
    <w:rsid w:val="00EB445A"/>
    <w:rsid w:val="00EB48AA"/>
    <w:rsid w:val="00EC171A"/>
    <w:rsid w:val="00EC22DB"/>
    <w:rsid w:val="00EC3594"/>
    <w:rsid w:val="00EC4B51"/>
    <w:rsid w:val="00EC63F4"/>
    <w:rsid w:val="00EC6861"/>
    <w:rsid w:val="00EC7A6E"/>
    <w:rsid w:val="00ED367A"/>
    <w:rsid w:val="00ED56BD"/>
    <w:rsid w:val="00ED60D2"/>
    <w:rsid w:val="00ED7547"/>
    <w:rsid w:val="00ED78FB"/>
    <w:rsid w:val="00EE1300"/>
    <w:rsid w:val="00EE1703"/>
    <w:rsid w:val="00EE2444"/>
    <w:rsid w:val="00EE2A5E"/>
    <w:rsid w:val="00EE3CF2"/>
    <w:rsid w:val="00EE5795"/>
    <w:rsid w:val="00EE7053"/>
    <w:rsid w:val="00EF18A9"/>
    <w:rsid w:val="00EF244D"/>
    <w:rsid w:val="00EF4738"/>
    <w:rsid w:val="00EF4776"/>
    <w:rsid w:val="00EF49F6"/>
    <w:rsid w:val="00EF696B"/>
    <w:rsid w:val="00EF6E58"/>
    <w:rsid w:val="00EF71E0"/>
    <w:rsid w:val="00EF7A36"/>
    <w:rsid w:val="00EF7BC2"/>
    <w:rsid w:val="00F01091"/>
    <w:rsid w:val="00F025C0"/>
    <w:rsid w:val="00F03472"/>
    <w:rsid w:val="00F03BF0"/>
    <w:rsid w:val="00F06E5C"/>
    <w:rsid w:val="00F0773C"/>
    <w:rsid w:val="00F10094"/>
    <w:rsid w:val="00F108E0"/>
    <w:rsid w:val="00F1095A"/>
    <w:rsid w:val="00F10F8E"/>
    <w:rsid w:val="00F1188A"/>
    <w:rsid w:val="00F17595"/>
    <w:rsid w:val="00F17727"/>
    <w:rsid w:val="00F17DFC"/>
    <w:rsid w:val="00F20115"/>
    <w:rsid w:val="00F201BC"/>
    <w:rsid w:val="00F22496"/>
    <w:rsid w:val="00F2291D"/>
    <w:rsid w:val="00F24960"/>
    <w:rsid w:val="00F24DD4"/>
    <w:rsid w:val="00F252E8"/>
    <w:rsid w:val="00F258A4"/>
    <w:rsid w:val="00F25D1D"/>
    <w:rsid w:val="00F25D85"/>
    <w:rsid w:val="00F2614B"/>
    <w:rsid w:val="00F26CC0"/>
    <w:rsid w:val="00F27EF1"/>
    <w:rsid w:val="00F312F1"/>
    <w:rsid w:val="00F31F02"/>
    <w:rsid w:val="00F323C0"/>
    <w:rsid w:val="00F32558"/>
    <w:rsid w:val="00F33AE0"/>
    <w:rsid w:val="00F34744"/>
    <w:rsid w:val="00F34E17"/>
    <w:rsid w:val="00F36313"/>
    <w:rsid w:val="00F40437"/>
    <w:rsid w:val="00F42809"/>
    <w:rsid w:val="00F43909"/>
    <w:rsid w:val="00F43D79"/>
    <w:rsid w:val="00F46ACD"/>
    <w:rsid w:val="00F46DC4"/>
    <w:rsid w:val="00F47284"/>
    <w:rsid w:val="00F500E3"/>
    <w:rsid w:val="00F50274"/>
    <w:rsid w:val="00F50DC9"/>
    <w:rsid w:val="00F51305"/>
    <w:rsid w:val="00F53524"/>
    <w:rsid w:val="00F550EE"/>
    <w:rsid w:val="00F55B0D"/>
    <w:rsid w:val="00F55BA7"/>
    <w:rsid w:val="00F56899"/>
    <w:rsid w:val="00F575A0"/>
    <w:rsid w:val="00F61BC8"/>
    <w:rsid w:val="00F636EA"/>
    <w:rsid w:val="00F6446C"/>
    <w:rsid w:val="00F65727"/>
    <w:rsid w:val="00F6582A"/>
    <w:rsid w:val="00F65E13"/>
    <w:rsid w:val="00F6685C"/>
    <w:rsid w:val="00F7182A"/>
    <w:rsid w:val="00F726DA"/>
    <w:rsid w:val="00F74CFE"/>
    <w:rsid w:val="00F76031"/>
    <w:rsid w:val="00F76099"/>
    <w:rsid w:val="00F760C7"/>
    <w:rsid w:val="00F76EEE"/>
    <w:rsid w:val="00F771ED"/>
    <w:rsid w:val="00F77388"/>
    <w:rsid w:val="00F80572"/>
    <w:rsid w:val="00F8071D"/>
    <w:rsid w:val="00F836A8"/>
    <w:rsid w:val="00F83BA7"/>
    <w:rsid w:val="00F83BF5"/>
    <w:rsid w:val="00F84974"/>
    <w:rsid w:val="00F85067"/>
    <w:rsid w:val="00F87586"/>
    <w:rsid w:val="00F91F78"/>
    <w:rsid w:val="00F95225"/>
    <w:rsid w:val="00F9610D"/>
    <w:rsid w:val="00F96A06"/>
    <w:rsid w:val="00F96AD7"/>
    <w:rsid w:val="00FA014E"/>
    <w:rsid w:val="00FA08C6"/>
    <w:rsid w:val="00FA29A5"/>
    <w:rsid w:val="00FA3905"/>
    <w:rsid w:val="00FA391C"/>
    <w:rsid w:val="00FA41BD"/>
    <w:rsid w:val="00FA4416"/>
    <w:rsid w:val="00FA4799"/>
    <w:rsid w:val="00FA4ED1"/>
    <w:rsid w:val="00FA66F5"/>
    <w:rsid w:val="00FB0689"/>
    <w:rsid w:val="00FB0BA2"/>
    <w:rsid w:val="00FB1A1B"/>
    <w:rsid w:val="00FB29EE"/>
    <w:rsid w:val="00FB52DF"/>
    <w:rsid w:val="00FB5801"/>
    <w:rsid w:val="00FB6A38"/>
    <w:rsid w:val="00FB6E74"/>
    <w:rsid w:val="00FC2E54"/>
    <w:rsid w:val="00FC3952"/>
    <w:rsid w:val="00FC4246"/>
    <w:rsid w:val="00FC44AC"/>
    <w:rsid w:val="00FC5A7B"/>
    <w:rsid w:val="00FC5AD0"/>
    <w:rsid w:val="00FD1F0D"/>
    <w:rsid w:val="00FD27A2"/>
    <w:rsid w:val="00FD2971"/>
    <w:rsid w:val="00FD470A"/>
    <w:rsid w:val="00FD55B1"/>
    <w:rsid w:val="00FD5ECC"/>
    <w:rsid w:val="00FD762A"/>
    <w:rsid w:val="00FE0170"/>
    <w:rsid w:val="00FE258D"/>
    <w:rsid w:val="00FE4D51"/>
    <w:rsid w:val="00FE58D5"/>
    <w:rsid w:val="00FE6A90"/>
    <w:rsid w:val="00FE72AF"/>
    <w:rsid w:val="00FE7A9F"/>
    <w:rsid w:val="00FF1F2B"/>
    <w:rsid w:val="00FF3760"/>
    <w:rsid w:val="00FF5D8F"/>
    <w:rsid w:val="00FF643F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19D7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14DC"/>
    <w:rPr>
      <w:rFonts w:ascii="Times New Roman" w:hAnsi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952F4"/>
    <w:pPr>
      <w:keepNext/>
      <w:jc w:val="center"/>
      <w:outlineLvl w:val="0"/>
    </w:pPr>
    <w:rPr>
      <w:rFonts w:eastAsia="ＭＳ ゴシック"/>
      <w:b/>
      <w:bCs/>
      <w:kern w:val="32"/>
      <w:szCs w:val="32"/>
      <w:lang w:val="en-AU" w:eastAsia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A3905"/>
    <w:pPr>
      <w:keepNext/>
      <w:numPr>
        <w:numId w:val="1"/>
      </w:numPr>
      <w:spacing w:before="240" w:after="120"/>
      <w:ind w:left="357" w:hanging="357"/>
      <w:outlineLvl w:val="1"/>
    </w:pPr>
    <w:rPr>
      <w:rFonts w:ascii="Times" w:eastAsia="ＭＳ ゴシック" w:hAnsi="Times"/>
      <w:b/>
      <w:bCs/>
      <w:iCs/>
      <w:szCs w:val="28"/>
      <w:lang w:val="en-AU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2F1"/>
    <w:pPr>
      <w:keepNext/>
      <w:spacing w:before="120"/>
      <w:outlineLvl w:val="2"/>
    </w:pPr>
    <w:rPr>
      <w:rFonts w:eastAsia="ＭＳ ゴシック"/>
      <w:b/>
      <w:bCs/>
      <w:i/>
      <w:szCs w:val="26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187A1B"/>
    <w:pPr>
      <w:spacing w:after="120"/>
      <w:jc w:val="both"/>
    </w:pPr>
    <w:rPr>
      <w:lang w:val="en-AU" w:eastAsia="en-US"/>
    </w:rPr>
  </w:style>
  <w:style w:type="character" w:customStyle="1" w:styleId="BodyTextChar">
    <w:name w:val="Body Text Char"/>
    <w:link w:val="BodyText"/>
    <w:uiPriority w:val="99"/>
    <w:rsid w:val="00187A1B"/>
    <w:rPr>
      <w:rFonts w:ascii="Times New Roman" w:hAnsi="Times New Roman"/>
      <w:sz w:val="24"/>
      <w:szCs w:val="24"/>
      <w:lang w:val="en-AU"/>
    </w:rPr>
  </w:style>
  <w:style w:type="paragraph" w:customStyle="1" w:styleId="Reference">
    <w:name w:val="Reference"/>
    <w:basedOn w:val="Normal"/>
    <w:qFormat/>
    <w:rsid w:val="00F84974"/>
    <w:pPr>
      <w:spacing w:line="480" w:lineRule="auto"/>
      <w:ind w:left="720" w:hanging="720"/>
    </w:pPr>
    <w:rPr>
      <w:rFonts w:eastAsia="Times New Roman"/>
      <w:noProof/>
      <w:sz w:val="20"/>
      <w:lang w:val="en-AU" w:eastAsia="en-US"/>
    </w:rPr>
  </w:style>
  <w:style w:type="character" w:customStyle="1" w:styleId="Heading3Char">
    <w:name w:val="Heading 3 Char"/>
    <w:link w:val="Heading3"/>
    <w:uiPriority w:val="9"/>
    <w:rsid w:val="00F312F1"/>
    <w:rPr>
      <w:rFonts w:ascii="Times New Roman" w:eastAsia="ＭＳ ゴシック" w:hAnsi="Times New Roman"/>
      <w:b/>
      <w:bCs/>
      <w:i/>
      <w:sz w:val="24"/>
      <w:szCs w:val="26"/>
      <w:lang w:val="en-AU"/>
    </w:rPr>
  </w:style>
  <w:style w:type="character" w:customStyle="1" w:styleId="Heading2Char">
    <w:name w:val="Heading 2 Char"/>
    <w:link w:val="Heading2"/>
    <w:uiPriority w:val="9"/>
    <w:rsid w:val="00FA3905"/>
    <w:rPr>
      <w:rFonts w:ascii="Times" w:eastAsia="ＭＳ ゴシック" w:hAnsi="Times" w:cs="Times New Roman"/>
      <w:b/>
      <w:bCs/>
      <w:iCs/>
      <w:szCs w:val="28"/>
      <w:lang w:val="en-AU"/>
    </w:rPr>
  </w:style>
  <w:style w:type="character" w:customStyle="1" w:styleId="Heading1Char">
    <w:name w:val="Heading 1 Char"/>
    <w:link w:val="Heading1"/>
    <w:uiPriority w:val="9"/>
    <w:rsid w:val="005952F4"/>
    <w:rPr>
      <w:rFonts w:ascii="Times New Roman" w:eastAsia="ＭＳ ゴシック" w:hAnsi="Times New Roman"/>
      <w:b/>
      <w:bCs/>
      <w:kern w:val="32"/>
      <w:sz w:val="24"/>
      <w:szCs w:val="32"/>
    </w:rPr>
  </w:style>
  <w:style w:type="paragraph" w:customStyle="1" w:styleId="InsertTableFigure">
    <w:name w:val="Insert Table/Figure"/>
    <w:basedOn w:val="Normal"/>
    <w:next w:val="Normal"/>
    <w:rsid w:val="00146D1B"/>
    <w:pPr>
      <w:pBdr>
        <w:top w:val="single" w:sz="8" w:space="12" w:color="4F81BD"/>
        <w:bottom w:val="single" w:sz="8" w:space="1" w:color="4F81BD"/>
      </w:pBdr>
      <w:spacing w:after="120" w:line="480" w:lineRule="auto"/>
      <w:jc w:val="center"/>
    </w:pPr>
    <w:rPr>
      <w:rFonts w:eastAsia="Times New Roman"/>
      <w:szCs w:val="20"/>
      <w:lang w:val="en-AU" w:eastAsia="en-US"/>
    </w:rPr>
  </w:style>
  <w:style w:type="paragraph" w:styleId="Caption">
    <w:name w:val="caption"/>
    <w:basedOn w:val="Normal"/>
    <w:next w:val="Normal"/>
    <w:uiPriority w:val="35"/>
    <w:unhideWhenUsed/>
    <w:rsid w:val="003925AC"/>
    <w:pPr>
      <w:keepNext/>
      <w:spacing w:line="480" w:lineRule="auto"/>
      <w:jc w:val="center"/>
      <w:outlineLvl w:val="0"/>
    </w:pPr>
    <w:rPr>
      <w:rFonts w:eastAsia="Times New Roman"/>
      <w:lang w:val="en-AU" w:eastAsia="en-US"/>
    </w:rPr>
  </w:style>
  <w:style w:type="paragraph" w:customStyle="1" w:styleId="TableTitle">
    <w:name w:val="Table Title"/>
    <w:basedOn w:val="Normal"/>
    <w:rsid w:val="00146D1B"/>
    <w:pPr>
      <w:keepNext/>
      <w:spacing w:line="480" w:lineRule="auto"/>
      <w:jc w:val="center"/>
    </w:pPr>
    <w:rPr>
      <w:rFonts w:eastAsia="Times New Roman"/>
      <w:szCs w:val="20"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09"/>
    <w:rPr>
      <w:rFonts w:ascii="Lucida Grande" w:hAnsi="Lucida Grande" w:cs="Lucida Grande"/>
      <w:sz w:val="18"/>
      <w:szCs w:val="18"/>
      <w:lang w:val="en-AU" w:eastAsia="en-US"/>
    </w:rPr>
  </w:style>
  <w:style w:type="character" w:customStyle="1" w:styleId="BalloonTextChar">
    <w:name w:val="Balloon Text Char"/>
    <w:link w:val="BalloonText"/>
    <w:uiPriority w:val="99"/>
    <w:semiHidden/>
    <w:rsid w:val="009A0309"/>
    <w:rPr>
      <w:rFonts w:ascii="Lucida Grande" w:hAnsi="Lucida Grande" w:cs="Lucida Grande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4F3A4B"/>
    <w:pPr>
      <w:ind w:left="720"/>
      <w:contextualSpacing/>
    </w:pPr>
    <w:rPr>
      <w:lang w:val="en-AU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83328"/>
    <w:rPr>
      <w:rFonts w:ascii="Lucida Grande" w:hAnsi="Lucida Grande" w:cs="Lucida Grande"/>
      <w:lang w:val="en-AU" w:eastAsia="en-US"/>
    </w:rPr>
  </w:style>
  <w:style w:type="character" w:customStyle="1" w:styleId="DocumentMapChar">
    <w:name w:val="Document Map Char"/>
    <w:link w:val="DocumentMap"/>
    <w:uiPriority w:val="99"/>
    <w:semiHidden/>
    <w:rsid w:val="00983328"/>
    <w:rPr>
      <w:rFonts w:ascii="Lucida Grande" w:hAnsi="Lucida Grande" w:cs="Lucida Grande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A104D0"/>
    <w:pPr>
      <w:tabs>
        <w:tab w:val="center" w:pos="4320"/>
        <w:tab w:val="right" w:pos="8640"/>
      </w:tabs>
    </w:pPr>
    <w:rPr>
      <w:lang w:val="en-AU" w:eastAsia="en-US"/>
    </w:rPr>
  </w:style>
  <w:style w:type="character" w:customStyle="1" w:styleId="HeaderChar">
    <w:name w:val="Header Char"/>
    <w:link w:val="Header"/>
    <w:uiPriority w:val="99"/>
    <w:rsid w:val="00A104D0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104D0"/>
    <w:pPr>
      <w:tabs>
        <w:tab w:val="center" w:pos="4320"/>
        <w:tab w:val="right" w:pos="8640"/>
      </w:tabs>
    </w:pPr>
    <w:rPr>
      <w:lang w:val="en-AU" w:eastAsia="en-US"/>
    </w:rPr>
  </w:style>
  <w:style w:type="character" w:customStyle="1" w:styleId="FooterChar">
    <w:name w:val="Footer Char"/>
    <w:link w:val="Footer"/>
    <w:uiPriority w:val="99"/>
    <w:rsid w:val="00A104D0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A104D0"/>
  </w:style>
  <w:style w:type="paragraph" w:styleId="ListBullet">
    <w:name w:val="List Bullet"/>
    <w:basedOn w:val="Normal"/>
    <w:uiPriority w:val="99"/>
    <w:unhideWhenUsed/>
    <w:qFormat/>
    <w:rsid w:val="001A5FDF"/>
    <w:pPr>
      <w:numPr>
        <w:numId w:val="5"/>
      </w:numPr>
      <w:spacing w:after="120"/>
      <w:ind w:left="357" w:hanging="357"/>
      <w:contextualSpacing/>
      <w:jc w:val="both"/>
    </w:pPr>
    <w:rPr>
      <w:lang w:val="en-AU" w:eastAsia="en-US"/>
    </w:rPr>
  </w:style>
  <w:style w:type="table" w:styleId="TableGrid">
    <w:name w:val="Table Grid"/>
    <w:basedOn w:val="TableNormal"/>
    <w:uiPriority w:val="59"/>
    <w:rsid w:val="004D6F0F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unhideWhenUsed/>
    <w:rsid w:val="00D31B30"/>
    <w:rPr>
      <w:sz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31B30"/>
    <w:rPr>
      <w:rFonts w:eastAsia="MS Mincho"/>
      <w:lang w:val="en-US" w:eastAsia="en-US"/>
    </w:rPr>
  </w:style>
  <w:style w:type="character" w:customStyle="1" w:styleId="CommentTextChar">
    <w:name w:val="Comment Text Char"/>
    <w:link w:val="CommentText"/>
    <w:uiPriority w:val="99"/>
    <w:rsid w:val="00D31B30"/>
    <w:rPr>
      <w:rFonts w:ascii="Times New Roman" w:eastAsia="MS Mincho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B7D31"/>
    <w:rPr>
      <w:color w:val="0000FF"/>
      <w:u w:val="single"/>
    </w:rPr>
  </w:style>
  <w:style w:type="paragraph" w:customStyle="1" w:styleId="Default">
    <w:name w:val="Default"/>
    <w:rsid w:val="002B7D31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AU"/>
    </w:rPr>
  </w:style>
  <w:style w:type="character" w:styleId="Emphasis">
    <w:name w:val="Emphasis"/>
    <w:basedOn w:val="DefaultParagraphFont"/>
    <w:uiPriority w:val="20"/>
    <w:qFormat/>
    <w:rsid w:val="002B7D31"/>
    <w:rPr>
      <w:i/>
      <w:iCs/>
    </w:rPr>
  </w:style>
  <w:style w:type="paragraph" w:customStyle="1" w:styleId="EndNoteBibliographyTitle">
    <w:name w:val="EndNote Bibliography Title"/>
    <w:basedOn w:val="Normal"/>
    <w:rsid w:val="008354E6"/>
    <w:pPr>
      <w:jc w:val="center"/>
    </w:pPr>
    <w:rPr>
      <w:lang w:val="en-US" w:eastAsia="en-US"/>
    </w:rPr>
  </w:style>
  <w:style w:type="paragraph" w:customStyle="1" w:styleId="EndNoteBibliography">
    <w:name w:val="EndNote Bibliography"/>
    <w:basedOn w:val="Normal"/>
    <w:rsid w:val="008354E6"/>
    <w:rPr>
      <w:lang w:val="en-US" w:eastAsia="en-US"/>
    </w:rPr>
  </w:style>
  <w:style w:type="paragraph" w:customStyle="1" w:styleId="p1">
    <w:name w:val="p1"/>
    <w:basedOn w:val="Normal"/>
    <w:rsid w:val="009002A3"/>
    <w:rPr>
      <w:color w:val="000000"/>
      <w:sz w:val="15"/>
      <w:szCs w:val="15"/>
    </w:rPr>
  </w:style>
  <w:style w:type="character" w:customStyle="1" w:styleId="apple-converted-space">
    <w:name w:val="apple-converted-space"/>
    <w:basedOn w:val="DefaultParagraphFont"/>
    <w:rsid w:val="00170A68"/>
  </w:style>
  <w:style w:type="paragraph" w:styleId="NormalWeb">
    <w:name w:val="Normal (Web)"/>
    <w:basedOn w:val="Normal"/>
    <w:uiPriority w:val="99"/>
    <w:semiHidden/>
    <w:unhideWhenUsed/>
    <w:rsid w:val="000C4750"/>
  </w:style>
  <w:style w:type="character" w:customStyle="1" w:styleId="s1">
    <w:name w:val="s1"/>
    <w:basedOn w:val="DefaultParagraphFont"/>
    <w:rsid w:val="001C05E4"/>
    <w:rPr>
      <w:color w:val="0D6C9D"/>
    </w:rPr>
  </w:style>
  <w:style w:type="paragraph" w:customStyle="1" w:styleId="p2">
    <w:name w:val="p2"/>
    <w:basedOn w:val="Normal"/>
    <w:rsid w:val="00163EC3"/>
    <w:rPr>
      <w:rFonts w:ascii="Times" w:hAnsi="Times"/>
      <w:color w:val="141413"/>
      <w:sz w:val="14"/>
      <w:szCs w:val="14"/>
    </w:rPr>
  </w:style>
  <w:style w:type="paragraph" w:styleId="Quote">
    <w:name w:val="Quote"/>
    <w:basedOn w:val="Normal"/>
    <w:next w:val="Normal"/>
    <w:link w:val="QuoteChar"/>
    <w:uiPriority w:val="29"/>
    <w:qFormat/>
    <w:rsid w:val="00457F91"/>
    <w:pPr>
      <w:shd w:val="pct5" w:color="F2F2F2" w:themeColor="background1" w:themeShade="F2" w:fill="auto"/>
      <w:spacing w:after="120"/>
      <w:ind w:left="340" w:firstLine="340"/>
      <w:contextualSpacing/>
      <w:jc w:val="both"/>
    </w:pPr>
    <w:rPr>
      <w:iCs/>
      <w:noProof/>
    </w:rPr>
  </w:style>
  <w:style w:type="character" w:customStyle="1" w:styleId="QuoteChar">
    <w:name w:val="Quote Char"/>
    <w:basedOn w:val="DefaultParagraphFont"/>
    <w:link w:val="Quote"/>
    <w:uiPriority w:val="29"/>
    <w:rsid w:val="00457F91"/>
    <w:rPr>
      <w:rFonts w:ascii="Times New Roman" w:hAnsi="Times New Roman"/>
      <w:iCs/>
      <w:noProof/>
      <w:sz w:val="24"/>
      <w:szCs w:val="24"/>
      <w:shd w:val="pct5" w:color="F2F2F2" w:themeColor="background1" w:themeShade="F2" w:fill="auto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rsid w:val="007B36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6F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79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omy:software:APAWordTemplate:analysis-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3671BF-758E-554A-AAD7-9BA46CC0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HD:Users:jeromy:software:APAWordTemplate:analysis-notes.dotx</Template>
  <TotalTime>1965</TotalTime>
  <Pages>1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Deakin University</Company>
  <LinksUpToDate>false</LinksUpToDate>
  <CharactersWithSpaces>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Jeromy Anglim</dc:creator>
  <cp:keywords/>
  <dc:description/>
  <cp:lastModifiedBy>Jeromy Anglim</cp:lastModifiedBy>
  <cp:revision>1754</cp:revision>
  <dcterms:created xsi:type="dcterms:W3CDTF">2017-03-01T02:42:00Z</dcterms:created>
  <dcterms:modified xsi:type="dcterms:W3CDTF">2022-07-30T02:59:00Z</dcterms:modified>
  <cp:category/>
</cp:coreProperties>
</file>